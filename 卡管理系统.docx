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8302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8113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_Toc1438_WPSOffice_Level1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9d187542-201e-4b6b-90b2-22649c258a0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 概述</w:t>
              </w:r>
            </w:sdtContent>
          </w:sdt>
          <w:r>
            <w:tab/>
          </w:r>
          <w:bookmarkStart w:id="1" w:name="_Toc1438_WPSOffice_Level1Page"/>
          <w:r>
            <w:t>2</w:t>
          </w:r>
          <w:bookmarkEnd w:id="1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_Toc8113_WPSOffice_Level2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e34317d1-ec9f-41e6-bd9a-349613f9cd71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1.1 消息封装</w:t>
              </w:r>
            </w:sdtContent>
          </w:sdt>
          <w:r>
            <w:tab/>
          </w:r>
          <w:bookmarkStart w:id="2" w:name="_Toc8113_WPSOffice_Level2Page"/>
          <w:r>
            <w:t>2</w:t>
          </w:r>
          <w:bookmarkEnd w:id="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_Toc28536_WPSOffice_Level2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4079c2da-78f3-4e39-9bc4-87e76029f28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1.2 数据类型及术语定义</w:t>
              </w:r>
            </w:sdtContent>
          </w:sdt>
          <w:r>
            <w:tab/>
          </w:r>
          <w:bookmarkStart w:id="3" w:name="_Toc28536_WPSOffice_Level2Page"/>
          <w:r>
            <w:t>2</w:t>
          </w:r>
          <w:bookmarkEnd w:id="3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_Toc8578_WPSOffice_Level2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02b05187-2f2e-464b-adb9-e3dde3ffabd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1.3 数据体格式</w:t>
              </w:r>
            </w:sdtContent>
          </w:sdt>
          <w:r>
            <w:tab/>
          </w:r>
          <w:bookmarkStart w:id="4" w:name="_Toc8578_WPSOffice_Level2Page"/>
          <w:r>
            <w:t>2</w:t>
          </w:r>
          <w:bookmarkEnd w:id="4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_Toc8051_WPSOffice_Level2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8aa2b11e-fbc0-4dec-9d94-0c965b95fe35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1.4 汉字编码</w:t>
              </w:r>
            </w:sdtContent>
          </w:sdt>
          <w:r>
            <w:tab/>
          </w:r>
          <w:bookmarkStart w:id="5" w:name="_Toc8051_WPSOffice_Level2Page"/>
          <w:r>
            <w:t>3</w:t>
          </w:r>
          <w:bookmarkEnd w:id="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_Toc16611_WPSOffice_Level2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36c7cdec-0142-4110-a4c0-e79d4c873cd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1.5 一些约定</w:t>
              </w:r>
            </w:sdtContent>
          </w:sdt>
          <w:r>
            <w:tab/>
          </w:r>
          <w:bookmarkStart w:id="6" w:name="_Toc16611_WPSOffice_Level2Page"/>
          <w:r>
            <w:t>3</w:t>
          </w:r>
          <w:bookmarkEnd w:id="6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_Toc8113_WPSOffice_Level1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843e1330-13b0-4708-a5e8-761d618ed6e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 命令解析</w:t>
              </w:r>
            </w:sdtContent>
          </w:sdt>
          <w:r>
            <w:tab/>
          </w:r>
          <w:bookmarkStart w:id="7" w:name="_Toc8113_WPSOffice_Level1Page"/>
          <w:r>
            <w:t>3</w:t>
          </w:r>
          <w:bookmarkEnd w:id="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_Toc17530_WPSOffice_Level2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86143aaa-ce25-4bbe-b74a-5010522ebba6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2.1 心跳</w:t>
              </w:r>
            </w:sdtContent>
          </w:sdt>
          <w:r>
            <w:tab/>
          </w:r>
          <w:bookmarkStart w:id="8" w:name="_Toc17530_WPSOffice_Level2Page"/>
          <w:r>
            <w:t>3</w:t>
          </w:r>
          <w:bookmarkEnd w:id="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_Toc5358_WPSOffice_Level2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1cd155d-b445-4df3-b32a-a88af4552e4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2.2 客户经理管理</w:t>
              </w:r>
            </w:sdtContent>
          </w:sdt>
          <w:r>
            <w:tab/>
          </w:r>
          <w:bookmarkStart w:id="9" w:name="_Toc5358_WPSOffice_Level2Page"/>
          <w:r>
            <w:t>3</w:t>
          </w:r>
          <w:bookmarkEnd w:id="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_Toc8113_WPSOffice_Level3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522abae-86f0-403d-9c44-79ac1521bfc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2.2.1 客户经理添加</w:t>
              </w:r>
            </w:sdtContent>
          </w:sdt>
          <w:r>
            <w:tab/>
          </w:r>
          <w:bookmarkStart w:id="10" w:name="_Toc8113_WPSOffice_Level3Page"/>
          <w:r>
            <w:t>3</w:t>
          </w:r>
          <w:bookmarkEnd w:id="1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_Toc28536_WPSOffice_Level3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d0791c0-660e-4b3f-839f-9be70b92cce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2.2.2 客户经理列表</w:t>
              </w:r>
            </w:sdtContent>
          </w:sdt>
          <w:r>
            <w:tab/>
          </w:r>
          <w:bookmarkStart w:id="11" w:name="_Toc28536_WPSOffice_Level3Page"/>
          <w:r>
            <w:t>3</w:t>
          </w:r>
          <w:bookmarkEnd w:id="1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_Toc8578_WPSOffice_Level3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d005227a-498d-40c7-9190-6dc2a89672e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2.2.3 查询客户经理名下的客户</w:t>
              </w:r>
            </w:sdtContent>
          </w:sdt>
          <w:r>
            <w:tab/>
          </w:r>
          <w:bookmarkStart w:id="12" w:name="_Toc8578_WPSOffice_Level3Page"/>
          <w:r>
            <w:t>4</w:t>
          </w:r>
          <w:bookmarkEnd w:id="12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_Toc8051_WPSOffice_Level3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3612bcf1-f3ee-49da-8d3a-474f24be9d7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2.2.4 经理销售记录</w:t>
              </w:r>
            </w:sdtContent>
          </w:sdt>
          <w:r>
            <w:tab/>
          </w:r>
          <w:bookmarkStart w:id="13" w:name="_Toc8051_WPSOffice_Level3Page"/>
          <w:r>
            <w:t>4</w:t>
          </w:r>
          <w:bookmarkEnd w:id="1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_Toc16611_WPSOffice_Level3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1faf06a-0b7d-4ae2-9160-06844fae137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2.2.5 查询指定客户经理指定销售日期内的SIM</w:t>
              </w:r>
            </w:sdtContent>
          </w:sdt>
          <w:r>
            <w:tab/>
          </w:r>
          <w:bookmarkStart w:id="14" w:name="_Toc16611_WPSOffice_Level3Page"/>
          <w:r>
            <w:t>4</w:t>
          </w:r>
          <w:bookmarkEnd w:id="1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_Toc17530_WPSOffice_Level3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601c58fd-1d00-4909-8dd8-d448b321b15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2.2.6 客户经理查询</w:t>
              </w:r>
            </w:sdtContent>
          </w:sdt>
          <w:r>
            <w:tab/>
          </w:r>
          <w:bookmarkStart w:id="15" w:name="_Toc17530_WPSOffice_Level3Page"/>
          <w:r>
            <w:t>4</w:t>
          </w:r>
          <w:bookmarkEnd w:id="1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_Toc6424_WPSOffice_Level2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3e9d7cc-f084-4643-ae00-2b3cf0b0aa7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2.3 所属地区管理</w:t>
              </w:r>
            </w:sdtContent>
          </w:sdt>
          <w:r>
            <w:tab/>
          </w:r>
          <w:bookmarkStart w:id="16" w:name="_Toc6424_WPSOffice_Level2Page"/>
          <w:r>
            <w:t>5</w:t>
          </w:r>
          <w:bookmarkEnd w:id="16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_Toc5358_WPSOffice_Level3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2e2e612a-941d-44c5-9fa2-d80bb2c1700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2.3.1 所属地区添加</w:t>
              </w:r>
            </w:sdtContent>
          </w:sdt>
          <w:r>
            <w:tab/>
          </w:r>
          <w:bookmarkStart w:id="17" w:name="_Toc5358_WPSOffice_Level3Page"/>
          <w:r>
            <w:t>5</w:t>
          </w:r>
          <w:bookmarkEnd w:id="17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_Toc6424_WPSOffice_Level3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b6248f7-c14a-413d-9bae-1a3fff1db3a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2.3.2 所属地区列表</w:t>
              </w:r>
            </w:sdtContent>
          </w:sdt>
          <w:r>
            <w:tab/>
          </w:r>
          <w:bookmarkStart w:id="18" w:name="_Toc6424_WPSOffice_Level3Page"/>
          <w:r>
            <w:t>5</w:t>
          </w:r>
          <w:bookmarkEnd w:id="1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_Toc22131_WPSOffice_Level2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8b9bddb-1730-4507-b514-3facedcd9475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2.4 客户管理</w:t>
              </w:r>
            </w:sdtContent>
          </w:sdt>
          <w:r>
            <w:tab/>
          </w:r>
          <w:bookmarkStart w:id="19" w:name="_Toc22131_WPSOffice_Level2Page"/>
          <w:r>
            <w:t>5</w:t>
          </w:r>
          <w:bookmarkEnd w:id="1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_Toc22131_WPSOffice_Level3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9e7ae379-6c9b-463d-ac27-6b9903c4917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2.4.1 客户添加</w:t>
              </w:r>
            </w:sdtContent>
          </w:sdt>
          <w:r>
            <w:tab/>
          </w:r>
          <w:bookmarkStart w:id="20" w:name="_Toc22131_WPSOffice_Level3Page"/>
          <w:r>
            <w:t>5</w:t>
          </w:r>
          <w:bookmarkEnd w:id="2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ed519a8d-a250-447d-b481-56e73bf7629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2.4.2 客户列表</w:t>
              </w:r>
            </w:sdtContent>
          </w:sdt>
          <w:r>
            <w:tab/>
          </w:r>
          <w:bookmarkStart w:id="21" w:name="_Toc394_WPSOffice_Level3Page"/>
          <w:r>
            <w:t>5</w:t>
          </w:r>
          <w:bookmarkEnd w:id="2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_Toc21698_WPSOffice_Level3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d081603a-3334-4bd9-b0bd-60a9b28e436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2.4.3 客户拿卡记录</w:t>
              </w:r>
            </w:sdtContent>
          </w:sdt>
          <w:r>
            <w:tab/>
          </w:r>
          <w:bookmarkStart w:id="22" w:name="_Toc21698_WPSOffice_Level3Page"/>
          <w:r>
            <w:t>6</w:t>
          </w:r>
          <w:bookmarkEnd w:id="22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_Toc9173_WPSOffice_Level3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0052c20-0a0c-4ba8-a765-d8f36476ca2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2.4.4 查询客户名下SIM</w:t>
              </w:r>
            </w:sdtContent>
          </w:sdt>
          <w:r>
            <w:tab/>
          </w:r>
          <w:bookmarkStart w:id="23" w:name="_Toc9173_WPSOffice_Level3Page"/>
          <w:r>
            <w:t>6</w:t>
          </w:r>
          <w:bookmarkEnd w:id="2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_Toc18902_WPSOffice_Level3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01cf9b32-a7a8-4476-a08c-7ffe3dcf5723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2.4.5 查询指定客户指定销售日期内的SIM</w:t>
              </w:r>
            </w:sdtContent>
          </w:sdt>
          <w:r>
            <w:tab/>
          </w:r>
          <w:bookmarkStart w:id="24" w:name="_Toc18902_WPSOffice_Level3Page"/>
          <w:r>
            <w:t>6</w:t>
          </w:r>
          <w:bookmarkEnd w:id="2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ff3aab6-4625-4561-af0e-0ee8bf928de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2.4.6 查询指定客户到期时间范围SIM</w:t>
              </w:r>
            </w:sdtContent>
          </w:sdt>
          <w:r>
            <w:tab/>
          </w:r>
          <w:bookmarkStart w:id="25" w:name="_Toc5590_WPSOffice_Level3Page"/>
          <w:r>
            <w:t>6</w:t>
          </w:r>
          <w:bookmarkEnd w:id="25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_Toc20671_WPSOffice_Level3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b0502334-d6cf-417d-a18a-880aa4a147f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2.4.7 客户查询</w:t>
              </w:r>
            </w:sdtContent>
          </w:sdt>
          <w:r>
            <w:tab/>
          </w:r>
          <w:bookmarkStart w:id="26" w:name="_Toc20671_WPSOffice_Level3Page"/>
          <w:r>
            <w:t>7</w:t>
          </w:r>
          <w:bookmarkEnd w:id="26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c2b8c26-2c66-48c4-8e48-5ca6f84c288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2.5 SIM卡管理</w:t>
              </w:r>
            </w:sdtContent>
          </w:sdt>
          <w:r>
            <w:tab/>
          </w:r>
          <w:bookmarkStart w:id="27" w:name="_Toc394_WPSOffice_Level2Page"/>
          <w:r>
            <w:t>7</w:t>
          </w:r>
          <w:bookmarkEnd w:id="27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_Toc30833_WPSOffice_Level3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4f8a405-2673-4c1c-9040-685db9296d4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2.5.1 新卡导入</w:t>
              </w:r>
            </w:sdtContent>
          </w:sdt>
          <w:r>
            <w:tab/>
          </w:r>
          <w:bookmarkStart w:id="28" w:name="_Toc30833_WPSOffice_Level3Page"/>
          <w:r>
            <w:t>7</w:t>
          </w:r>
          <w:bookmarkEnd w:id="28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_Toc6276_WPSOffice_Level3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b4200d8a-38bc-4fba-bb3d-fad944241ec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2.5.2 出卡清单导入</w:t>
              </w:r>
            </w:sdtContent>
          </w:sdt>
          <w:r>
            <w:tab/>
          </w:r>
          <w:bookmarkStart w:id="29" w:name="_Toc6276_WPSOffice_Level3Page"/>
          <w:r>
            <w:t>7</w:t>
          </w:r>
          <w:bookmarkEnd w:id="2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_Toc20869_WPSOffice_Level3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86dfd145-085c-4abb-9dd8-f44e7e97b4c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2.5.3 续费清单导入</w:t>
              </w:r>
            </w:sdtContent>
          </w:sdt>
          <w:r>
            <w:tab/>
          </w:r>
          <w:bookmarkStart w:id="30" w:name="_Toc20869_WPSOffice_Level3Page"/>
          <w:r>
            <w:t>7</w:t>
          </w:r>
          <w:bookmarkEnd w:id="3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_Toc32455_WPSOffice_Level3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b9dcf54-b98f-463e-aeaa-ba61a0c7f8d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2.5.4 使用接入号码查询SIM</w:t>
              </w:r>
            </w:sdtContent>
          </w:sdt>
          <w:r>
            <w:tab/>
          </w:r>
          <w:bookmarkStart w:id="31" w:name="_Toc32455_WPSOffice_Level3Page"/>
          <w:r>
            <w:t>8</w:t>
          </w:r>
          <w:bookmarkEnd w:id="3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_Toc16989_WPSOffice_Level3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e77da5cc-3d68-4705-a70c-1c65bd79c3a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2.5.5 获取总的卡信息</w:t>
              </w:r>
            </w:sdtContent>
          </w:sdt>
          <w:r>
            <w:tab/>
          </w:r>
          <w:bookmarkStart w:id="32" w:name="_Toc16989_WPSOffice_Level3Page"/>
          <w:r>
            <w:t>8</w:t>
          </w:r>
          <w:bookmarkEnd w:id="3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_Toc21698_WPSOffice_Level2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099a81ab-3365-4499-bf95-277e51719b5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2.6 电信账号管理</w:t>
              </w:r>
            </w:sdtContent>
          </w:sdt>
          <w:r>
            <w:tab/>
          </w:r>
          <w:bookmarkStart w:id="33" w:name="_Toc21698_WPSOffice_Level2Page"/>
          <w:r>
            <w:t>8</w:t>
          </w:r>
          <w:bookmarkEnd w:id="3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_Toc22781_WPSOffice_Level3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d6769363-2809-4550-948c-b39a722b61a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2.6.1 电信账号添加</w:t>
              </w:r>
            </w:sdtContent>
          </w:sdt>
          <w:r>
            <w:tab/>
          </w:r>
          <w:bookmarkStart w:id="34" w:name="_Toc22781_WPSOffice_Level3Page"/>
          <w:r>
            <w:t>8</w:t>
          </w:r>
          <w:bookmarkEnd w:id="3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_Toc26278_WPSOffice_Level3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45e905e7-9cc3-4bcc-b4a3-c9631cb6ebd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2.6.2 电信账号列表</w:t>
              </w:r>
            </w:sdtContent>
          </w:sdt>
          <w:r>
            <w:tab/>
          </w:r>
          <w:bookmarkStart w:id="35" w:name="_Toc26278_WPSOffice_Level3Page"/>
          <w:r>
            <w:t>8</w:t>
          </w:r>
          <w:bookmarkEnd w:id="3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_Toc9173_WPSOffice_Level2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b77ccc6a-25ec-42d7-b0fd-b9961995db33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2.7 流量池管理</w:t>
              </w:r>
            </w:sdtContent>
          </w:sdt>
          <w:r>
            <w:tab/>
          </w:r>
          <w:bookmarkStart w:id="36" w:name="_Toc9173_WPSOffice_Level2Page"/>
          <w:r>
            <w:t>9</w:t>
          </w:r>
          <w:bookmarkEnd w:id="36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_Toc10234_WPSOffice_Level3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31cf5c75-9930-481c-9065-3b68f65d4e8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2.7.1 流量池添加</w:t>
              </w:r>
            </w:sdtContent>
          </w:sdt>
          <w:r>
            <w:tab/>
          </w:r>
          <w:bookmarkStart w:id="37" w:name="_Toc10234_WPSOffice_Level3Page"/>
          <w:r>
            <w:t>9</w:t>
          </w:r>
          <w:bookmarkEnd w:id="37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_Toc18499_WPSOffice_Level3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71896fea-d874-45c0-b2c6-7f68707874b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2.7.2 流量池列表</w:t>
              </w:r>
            </w:sdtContent>
          </w:sdt>
          <w:r>
            <w:tab/>
          </w:r>
          <w:bookmarkStart w:id="38" w:name="_Toc18499_WPSOffice_Level3Page"/>
          <w:r>
            <w:t>9</w:t>
          </w:r>
          <w:bookmarkEnd w:id="3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_Toc18902_WPSOffice_Level2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998b9569-69b5-47bd-9db0-135e6e7563e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2.8 流量套餐管理</w:t>
              </w:r>
            </w:sdtContent>
          </w:sdt>
          <w:r>
            <w:tab/>
          </w:r>
          <w:bookmarkStart w:id="39" w:name="_Toc18902_WPSOffice_Level2Page"/>
          <w:r>
            <w:t>9</w:t>
          </w:r>
          <w:bookmarkEnd w:id="3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_Toc4366_WPSOffice_Level3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c1665f78-011e-4d6c-b15d-d521ee8da14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2.8.1 流量套餐添加</w:t>
              </w:r>
            </w:sdtContent>
          </w:sdt>
          <w:r>
            <w:tab/>
          </w:r>
          <w:bookmarkStart w:id="40" w:name="_Toc4366_WPSOffice_Level3Page"/>
          <w:r>
            <w:t>9</w:t>
          </w:r>
          <w:bookmarkEnd w:id="4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_Toc30311_WPSOffice_Level3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1e78ae2a-d253-48e3-86f3-3713ea78e20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2.8.2 流量套餐列表</w:t>
              </w:r>
            </w:sdtContent>
          </w:sdt>
          <w:r>
            <w:tab/>
          </w:r>
          <w:bookmarkStart w:id="41" w:name="_Toc30311_WPSOffice_Level3Page"/>
          <w:r>
            <w:t>9</w:t>
          </w:r>
          <w:bookmarkEnd w:id="41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_Toc5590_WPSOffice_Level2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693bc332-e23a-4b89-9d93-11e0080fc27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2.9 用户管理</w:t>
              </w:r>
            </w:sdtContent>
          </w:sdt>
          <w:r>
            <w:tab/>
          </w:r>
          <w:bookmarkStart w:id="42" w:name="_Toc5590_WPSOffice_Level2Page"/>
          <w:r>
            <w:t>10</w:t>
          </w:r>
          <w:bookmarkEnd w:id="42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_Toc4382_WPSOffice_Level3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150fef31-18d1-49cd-99f0-df1fa399937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2.9.1 用户添加</w:t>
              </w:r>
            </w:sdtContent>
          </w:sdt>
          <w:r>
            <w:tab/>
          </w:r>
          <w:bookmarkStart w:id="43" w:name="_Toc4382_WPSOffice_Level3Page"/>
          <w:r>
            <w:t>10</w:t>
          </w:r>
          <w:bookmarkEnd w:id="4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_Toc737_WPSOffice_Level3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b5f93a8f-e2a2-49b1-83c9-fde348ffdfd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2.9.2 用户列表</w:t>
              </w:r>
            </w:sdtContent>
          </w:sdt>
          <w:r>
            <w:tab/>
          </w:r>
          <w:bookmarkStart w:id="44" w:name="_Toc737_WPSOffice_Level3Page"/>
          <w:r>
            <w:t>10</w:t>
          </w:r>
          <w:bookmarkEnd w:id="4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_Toc16720_WPSOffice_Level3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48367066-51c7-4433-934b-800af81687f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2.9.3 用户登陆</w:t>
              </w:r>
            </w:sdtContent>
          </w:sdt>
          <w:r>
            <w:tab/>
          </w:r>
          <w:bookmarkStart w:id="45" w:name="_Toc16720_WPSOffice_Level3Page"/>
          <w:r>
            <w:t>10</w:t>
          </w:r>
          <w:bookmarkEnd w:id="45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_Toc28536_WPSOffice_Level1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41bbaad5-c002-4a3c-955e-a10942ed15b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3 卡状态说明</w:t>
              </w:r>
            </w:sdtContent>
          </w:sdt>
          <w:r>
            <w:tab/>
          </w:r>
          <w:bookmarkStart w:id="46" w:name="_Toc28536_WPSOffice_Level1Page"/>
          <w:r>
            <w:t>10</w:t>
          </w:r>
          <w:bookmarkEnd w:id="46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_Toc20671_WPSOffice_Level2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d0c900c7-8bb0-4051-9b0e-3c088cf471f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 在用--------------1</w:t>
              </w:r>
            </w:sdtContent>
          </w:sdt>
          <w:r>
            <w:tab/>
          </w:r>
          <w:bookmarkStart w:id="47" w:name="_Toc20671_WPSOffice_Level2Page"/>
          <w:r>
            <w:t>10</w:t>
          </w:r>
          <w:bookmarkEnd w:id="4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_Toc30833_WPSOffice_Level2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f94506c6-8efa-4f85-9880-05f166b3d78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3.2 用户报停----------2</w:t>
              </w:r>
            </w:sdtContent>
          </w:sdt>
          <w:r>
            <w:tab/>
          </w:r>
          <w:bookmarkStart w:id="48" w:name="_Toc30833_WPSOffice_Level2Page"/>
          <w:r>
            <w:t>10</w:t>
          </w:r>
          <w:bookmarkEnd w:id="4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_Toc6276_WPSOffice_Level2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44314a54-41ed-49ca-9682-ac00a62883f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3.3 用户拆机-----------3</w:t>
              </w:r>
            </w:sdtContent>
          </w:sdt>
          <w:r>
            <w:tab/>
          </w:r>
          <w:bookmarkStart w:id="49" w:name="_Toc6276_WPSOffice_Level2Page"/>
          <w:r>
            <w:t>11</w:t>
          </w:r>
          <w:bookmarkEnd w:id="49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_Toc20869_WPSOffice_Level2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da29d3c-3578-4527-9aea-afaf37c3973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3.4 双向欠停-----------5</w:t>
              </w:r>
            </w:sdtContent>
          </w:sdt>
          <w:r>
            <w:tab/>
          </w:r>
          <w:bookmarkStart w:id="50" w:name="_Toc20869_WPSOffice_Level2Page"/>
          <w:r>
            <w:t>11</w:t>
          </w:r>
          <w:bookmarkEnd w:id="50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_Toc32455_WPSOffice_Level2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c06df9cb-ebeb-4a44-9041-aec4c7a042b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3.5 单向欠停-----------6</w:t>
              </w:r>
            </w:sdtContent>
          </w:sdt>
          <w:r>
            <w:tab/>
          </w:r>
          <w:bookmarkStart w:id="51" w:name="_Toc32455_WPSOffice_Level2Page"/>
          <w:r>
            <w:t>11</w:t>
          </w:r>
          <w:bookmarkEnd w:id="51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_Toc16989_WPSOffice_Level2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360c57ef-a25f-4b0d-a29d-cca519dd83c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3.6 违章停机-----------7</w:t>
              </w:r>
            </w:sdtContent>
          </w:sdt>
          <w:r>
            <w:tab/>
          </w:r>
          <w:bookmarkStart w:id="52" w:name="_Toc16989_WPSOffice_Level2Page"/>
          <w:r>
            <w:t>11</w:t>
          </w:r>
          <w:bookmarkEnd w:id="5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_Toc22781_WPSOffice_Level2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6d218dc-29c4-43e7-a080-3172ff140683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3.7 挂失---------------8</w:t>
              </w:r>
            </w:sdtContent>
          </w:sdt>
          <w:r>
            <w:tab/>
          </w:r>
          <w:bookmarkStart w:id="53" w:name="_Toc22781_WPSOffice_Level2Page"/>
          <w:r>
            <w:t>11</w:t>
          </w:r>
          <w:bookmarkEnd w:id="53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_Toc26278_WPSOffice_Level2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9bde1205-bb50-4d4d-ad0d-05f1e5195a7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3.8 活卡待激活---------19</w:t>
              </w:r>
            </w:sdtContent>
          </w:sdt>
          <w:r>
            <w:tab/>
          </w:r>
          <w:bookmarkStart w:id="54" w:name="_Toc26278_WPSOffice_Level2Page"/>
          <w:r>
            <w:t>11</w:t>
          </w:r>
          <w:bookmarkEnd w:id="54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_Toc10234_WPSOffice_Level2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ea625502-0066-4418-bbbe-c17b0a9d30f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3.9 停机---------------120000</w:t>
              </w:r>
            </w:sdtContent>
          </w:sdt>
          <w:r>
            <w:tab/>
          </w:r>
          <w:bookmarkStart w:id="55" w:name="_Toc10234_WPSOffice_Level2Page"/>
          <w:r>
            <w:t>11</w:t>
          </w:r>
          <w:bookmarkEnd w:id="5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_Toc18499_WPSOffice_Level2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8a3b623d-7dc7-4581-bf51-e6fb25aeb0a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3.10 已激活(测试期)-----100001</w:t>
              </w:r>
            </w:sdtContent>
          </w:sdt>
          <w:r>
            <w:tab/>
          </w:r>
          <w:bookmarkStart w:id="56" w:name="_Toc18499_WPSOffice_Level2Page"/>
          <w:r>
            <w:t>11</w:t>
          </w:r>
          <w:bookmarkEnd w:id="56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00a81263-fb55-487f-9f0c-ef1a6b4f7c8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3.11 未激活(测试期)-----140003</w:t>
              </w:r>
            </w:sdtContent>
          </w:sdt>
          <w:r>
            <w:tab/>
          </w:r>
          <w:bookmarkStart w:id="57" w:name="_Toc4366_WPSOffice_Level2Page"/>
          <w:r>
            <w:t>11</w:t>
          </w:r>
          <w:bookmarkEnd w:id="5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_Toc30311_WPSOffice_Level2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0295e010-4d09-4e61-aa4a-6b862469a72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3.12 未实名制违规停机---150001</w:t>
              </w:r>
            </w:sdtContent>
          </w:sdt>
          <w:r>
            <w:tab/>
          </w:r>
          <w:bookmarkStart w:id="58" w:name="_Toc30311_WPSOffice_Level2Page"/>
          <w:r>
            <w:t>11</w:t>
          </w:r>
          <w:bookmarkEnd w:id="58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9" w:name="_Toc1438_WPSOffice_Level1"/>
      <w:r>
        <w:rPr>
          <w:rFonts w:hint="eastAsia"/>
          <w:lang w:val="en-US" w:eastAsia="zh-CN"/>
        </w:rPr>
        <w:t>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随着公司不断的发展，公司客户以及市场对我们产品的需求量都在飞速提升，如何能够方便、快速、高效的管理客户以及产品设备等这一系列问题需要解决。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减少人力资源成本，使管理更加的方便、高效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客户端查询模块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客户经理信息的添加、查询、修改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表结构[id,Jlxm,Lxfs,Khzs,Kzsl,Xgsj,Bz]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客户信息的添加、查询、修改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表结构[id,Khmc,Lxfs,Dj,Fatherid,Jlxm,Ssdq,Kzsl,Zysl,Onsl,Dusl,Xgsj,Bz]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卡信息的添加、查询、修改、批量导入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表结构[id,Jrhm,Iccid,Dxzh,Llchm,Llclx,Jlxm,Kh_proxy,Kh_customer,Zt,Drrq,Xsrq,Jhrq,Xfrq,Dqrq,Zxrq,Bz]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用户信息的添加、查询、修改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表结构[id,User,Password,Authority,Usertype,Fatherid,Xgsj</w:t>
      </w:r>
      <w:bookmarkStart w:id="133" w:name="_GoBack"/>
      <w:bookmarkEnd w:id="133"/>
      <w:r>
        <w:rPr>
          <w:rFonts w:hint="eastAsia"/>
          <w:lang w:val="en-US" w:eastAsia="zh-CN"/>
        </w:rPr>
        <w:t>,Bz]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00000000000000000000000000000000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从右到左，1代表有权限，0代表无权限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-登陆权限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0x00000001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-用户注册权限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0x00000002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-密码修改权限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0x00000004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-新卡导入权限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0x00000008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-出卡导入权限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0x00000010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-续费导入权限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0x00000020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-注销导入权限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0x00000040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-停机权限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0x00000080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-复机权限</w:t>
      </w:r>
      <w:r>
        <w:rPr>
          <w:rFonts w:hint="eastAsia"/>
          <w:lang w:val="en-US" w:eastAsia="zh-CN"/>
        </w:rPr>
        <w:tab/>
        <w:t xml:space="preserve">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0x00000100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-流量池权限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0x00000200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流量池信息的添加、查询、修改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电信账号信息的添加、查询、修改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所属地区信息的添加、查询、修改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流量套餐信息的添加、查询、修改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电信信息查询模块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停复机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流量池信息查询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流量查询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电信信息报竣模块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停复机报竣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活卡激活报竣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  <w:bookmarkEnd w:id="59"/>
    </w:p>
    <w:p>
      <w:pPr>
        <w:pStyle w:val="3"/>
        <w:rPr>
          <w:rFonts w:hint="eastAsia"/>
          <w:lang w:val="en-US" w:eastAsia="zh-CN"/>
        </w:rPr>
      </w:pPr>
      <w:bookmarkStart w:id="60" w:name="_Toc8113_WPSOffice_Level2"/>
      <w:r>
        <w:rPr>
          <w:rFonts w:hint="eastAsia"/>
          <w:lang w:val="en-US" w:eastAsia="zh-CN"/>
        </w:rPr>
        <w:t>消息封装</w:t>
      </w:r>
      <w:bookmarkEnd w:id="60"/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189"/>
        <w:gridCol w:w="1189"/>
        <w:gridCol w:w="1849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消息头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数据体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校验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消息尾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0xFBFC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msgpack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byte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0x0d</w:t>
            </w:r>
          </w:p>
        </w:tc>
      </w:tr>
    </w:tbl>
    <w:p/>
    <w:p>
      <w:r>
        <w:rPr>
          <w:rFonts w:hint="eastAsia"/>
        </w:rPr>
        <w:t>数据体采用 MessagePack，参见：</w:t>
      </w:r>
      <w:r>
        <w:fldChar w:fldCharType="begin"/>
      </w:r>
      <w:r>
        <w:instrText xml:space="preserve"> HYPERLINK "http://msgpack.org/" </w:instrText>
      </w:r>
      <w:r>
        <w:fldChar w:fldCharType="separate"/>
      </w:r>
      <w:r>
        <w:rPr>
          <w:rStyle w:val="18"/>
          <w:rFonts w:hint="eastAsia"/>
        </w:rPr>
        <w:t>MessagePack 主页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校验使用和校验。</w:t>
      </w:r>
    </w:p>
    <w:p>
      <w:pPr>
        <w:pStyle w:val="3"/>
      </w:pPr>
      <w:bookmarkStart w:id="61" w:name="_Toc32130"/>
      <w:bookmarkStart w:id="62" w:name="_Toc365224239"/>
      <w:bookmarkStart w:id="63" w:name="_Toc6889"/>
      <w:bookmarkStart w:id="64" w:name="_Toc489089797"/>
      <w:bookmarkStart w:id="65" w:name="_Toc28536_WPSOffice_Level2"/>
      <w:bookmarkStart w:id="66" w:name="_Toc504554531"/>
      <w:r>
        <w:rPr>
          <w:rFonts w:hint="eastAsia"/>
        </w:rPr>
        <w:t>数据类型</w:t>
      </w:r>
      <w:bookmarkEnd w:id="61"/>
      <w:bookmarkEnd w:id="62"/>
      <w:bookmarkEnd w:id="63"/>
      <w:r>
        <w:rPr>
          <w:rFonts w:hint="eastAsia"/>
        </w:rPr>
        <w:t>及术语定义</w:t>
      </w:r>
      <w:bookmarkEnd w:id="64"/>
      <w:bookmarkEnd w:id="65"/>
      <w:bookmarkEnd w:id="66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4字节整型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一个字节字符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/>
        </w:tc>
      </w:tr>
    </w:tbl>
    <w:p/>
    <w:p>
      <w:r>
        <w:rPr>
          <w:rFonts w:hint="eastAsia"/>
        </w:rPr>
        <w:t>采用 MessagePack 中定义的数据类型。</w:t>
      </w:r>
    </w:p>
    <w:p>
      <w:r>
        <w:rPr>
          <w:rFonts w:hint="eastAsia"/>
        </w:rPr>
        <w:t>上行：客户端到服务器</w:t>
      </w:r>
    </w:p>
    <w:p>
      <w:r>
        <w:rPr>
          <w:rFonts w:hint="eastAsia"/>
        </w:rPr>
        <w:t>下行：服务器到客户端</w:t>
      </w:r>
    </w:p>
    <w:p>
      <w:r>
        <w:rPr>
          <w:rFonts w:hint="eastAsia"/>
        </w:rPr>
        <w:t>SN:设备序列号/串号/ID</w:t>
      </w:r>
    </w:p>
    <w:p>
      <w:r>
        <w:rPr>
          <w:rFonts w:hint="eastAsia"/>
        </w:rPr>
        <w:t>所有INT SHORT类型均采用小端存储。C++默认就是小端存储。</w:t>
      </w:r>
    </w:p>
    <w:p>
      <w:pPr>
        <w:pStyle w:val="3"/>
      </w:pPr>
      <w:bookmarkStart w:id="67" w:name="_Toc20462"/>
      <w:bookmarkStart w:id="68" w:name="_Toc504554532"/>
      <w:bookmarkStart w:id="69" w:name="_Toc8578_WPSOffice_Level2"/>
      <w:bookmarkStart w:id="70" w:name="_Toc4324"/>
      <w:bookmarkStart w:id="71" w:name="_Toc365224240"/>
      <w:bookmarkStart w:id="72" w:name="_Toc489089798"/>
      <w:r>
        <w:rPr>
          <w:rFonts w:hint="eastAsia"/>
        </w:rPr>
        <w:t>数据体格式</w:t>
      </w:r>
      <w:bookmarkEnd w:id="67"/>
      <w:bookmarkEnd w:id="68"/>
      <w:bookmarkEnd w:id="69"/>
      <w:bookmarkEnd w:id="70"/>
      <w:bookmarkEnd w:id="71"/>
      <w:bookmarkEnd w:id="72"/>
    </w:p>
    <w:p>
      <w:r>
        <w:rPr>
          <w:rFonts w:hint="eastAsia"/>
        </w:rPr>
        <w:t>[&lt;cmdno&gt;[&lt;param0&gt;,&lt; param1&gt;[</w:t>
      </w:r>
      <w:r>
        <w:t>…</w:t>
      </w:r>
      <w:r>
        <w:rPr>
          <w:rFonts w:hint="eastAsia"/>
        </w:rPr>
        <w:t>]]]</w:t>
      </w:r>
    </w:p>
    <w:p>
      <w:r>
        <w:rPr>
          <w:rFonts w:hint="eastAsia"/>
        </w:rPr>
        <w:t>其中：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60"/>
        <w:gridCol w:w="5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2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89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cmdno</w:t>
            </w:r>
          </w:p>
        </w:tc>
        <w:tc>
          <w:tcPr>
            <w:tcW w:w="12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0-255，命令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param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参数</w:t>
            </w:r>
          </w:p>
        </w:tc>
      </w:tr>
    </w:tbl>
    <w:p>
      <w:r>
        <w:rPr>
          <w:rFonts w:hint="eastAsia"/>
        </w:rPr>
        <w:t>"&lt;&gt;"括起来的是变量,没有括起来的是常量.</w:t>
      </w:r>
    </w:p>
    <w:p>
      <w:pPr>
        <w:pStyle w:val="3"/>
        <w:rPr>
          <w:rFonts w:hint="eastAsia"/>
          <w:lang w:val="en-US" w:eastAsia="zh-CN"/>
        </w:rPr>
      </w:pPr>
      <w:bookmarkStart w:id="73" w:name="_Toc8051_WPSOffice_Level2"/>
      <w:bookmarkStart w:id="74" w:name="_Toc489089799"/>
      <w:bookmarkStart w:id="75" w:name="_Toc504554533"/>
      <w:bookmarkStart w:id="76" w:name="_Toc14947"/>
      <w:bookmarkStart w:id="77" w:name="_Toc32251"/>
      <w:bookmarkStart w:id="78" w:name="_Toc365224241"/>
      <w:r>
        <w:rPr>
          <w:rFonts w:hint="eastAsia"/>
        </w:rPr>
        <w:t>汉字编码</w:t>
      </w:r>
      <w:bookmarkEnd w:id="73"/>
      <w:bookmarkEnd w:id="74"/>
      <w:bookmarkEnd w:id="75"/>
      <w:bookmarkEnd w:id="76"/>
      <w:bookmarkEnd w:id="77"/>
      <w:bookmarkEnd w:id="78"/>
    </w:p>
    <w:p>
      <w:pPr>
        <w:rPr>
          <w:rFonts w:hint="eastAsia"/>
        </w:rPr>
      </w:pPr>
      <w:r>
        <w:rPr>
          <w:rFonts w:hint="eastAsia"/>
        </w:rPr>
        <w:t>汉字信息缺省采用gbk编码。</w:t>
      </w:r>
    </w:p>
    <w:p>
      <w:pPr>
        <w:pStyle w:val="3"/>
        <w:rPr>
          <w:rFonts w:hint="eastAsia"/>
          <w:lang w:val="en-US" w:eastAsia="zh-CN"/>
        </w:rPr>
      </w:pPr>
      <w:bookmarkStart w:id="79" w:name="_Toc16611_WPSOffice_Level2"/>
      <w:r>
        <w:rPr>
          <w:rFonts w:hint="eastAsia"/>
          <w:lang w:val="en-US" w:eastAsia="zh-CN"/>
        </w:rPr>
        <w:t>一些约定</w:t>
      </w:r>
      <w:bookmarkEnd w:id="79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系统采用长连接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后台在数据处理发生异常的时候会主动端口连接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上行命令中用户ID和用户类型使用string格式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带有nTag或&lt;页码&gt;的上行命令中如果没有&lt;用户自命令&gt;字段，下行数据中也会保含&lt;用户自命令&gt;字段,默认为INT 0，需要解析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无特殊说明，下行命令中有效数据部分(&lt;返回参数&gt;后面的数据)都是string格式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&lt;返回参数&gt;字段为INT,0代表成功，1代表失败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时间格式采用 2018-05-03 11:16:16 string 格式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日期格式采用 2018-05-03 string 格式</w:t>
      </w:r>
    </w:p>
    <w:p>
      <w:pPr>
        <w:pStyle w:val="2"/>
        <w:rPr>
          <w:rFonts w:hint="eastAsia"/>
          <w:lang w:val="en-US" w:eastAsia="zh-CN"/>
        </w:rPr>
      </w:pPr>
      <w:bookmarkStart w:id="80" w:name="_Toc8113_WPSOffice_Level1"/>
      <w:r>
        <w:rPr>
          <w:rFonts w:hint="eastAsia"/>
          <w:lang w:val="en-US" w:eastAsia="zh-CN"/>
        </w:rPr>
        <w:t>命令解析</w:t>
      </w:r>
      <w:bookmarkEnd w:id="80"/>
    </w:p>
    <w:p>
      <w:pPr>
        <w:pStyle w:val="3"/>
        <w:rPr>
          <w:rFonts w:hint="eastAsia"/>
          <w:lang w:val="en-US" w:eastAsia="zh-CN"/>
        </w:rPr>
      </w:pPr>
      <w:bookmarkStart w:id="81" w:name="_Toc17530_WPSOffice_Level2"/>
      <w:r>
        <w:rPr>
          <w:rFonts w:hint="eastAsia"/>
          <w:lang w:val="en-US" w:eastAsia="zh-CN"/>
        </w:rPr>
        <w:t>心跳</w:t>
      </w:r>
      <w:bookmarkEnd w:id="81"/>
    </w:p>
    <w:p>
      <w:r>
        <w:rPr>
          <w:rFonts w:hint="eastAsia"/>
        </w:rPr>
        <w:t>上下行一致，客户端在没有上行数据时每分钟向服务器发送一次心跳。</w:t>
      </w:r>
    </w:p>
    <w:p>
      <w:r>
        <w:rPr>
          <w:rFonts w:hint="eastAsia"/>
        </w:rPr>
        <w:t>[0]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心跳只有命令号，没有参数。</w:t>
      </w:r>
    </w:p>
    <w:p>
      <w:pPr>
        <w:pStyle w:val="3"/>
        <w:rPr>
          <w:rFonts w:hint="eastAsia"/>
          <w:lang w:val="en-US" w:eastAsia="zh-CN"/>
        </w:rPr>
      </w:pPr>
      <w:bookmarkStart w:id="82" w:name="_Toc5358_WPSOffice_Level2"/>
      <w:r>
        <w:rPr>
          <w:rFonts w:hint="eastAsia"/>
          <w:lang w:val="en-US" w:eastAsia="zh-CN"/>
        </w:rPr>
        <w:t>客户经理管理</w:t>
      </w:r>
      <w:bookmarkEnd w:id="82"/>
    </w:p>
    <w:p>
      <w:pPr>
        <w:pStyle w:val="4"/>
        <w:rPr>
          <w:rFonts w:hint="eastAsia"/>
          <w:lang w:val="en-US" w:eastAsia="zh-CN"/>
        </w:rPr>
      </w:pPr>
      <w:bookmarkStart w:id="83" w:name="_Toc8113_WPSOffice_Level3"/>
      <w:r>
        <w:rPr>
          <w:rFonts w:hint="eastAsia"/>
          <w:lang w:val="en-US" w:eastAsia="zh-CN"/>
        </w:rPr>
        <w:t>客户经理添加</w:t>
      </w:r>
      <w:bookmarkEnd w:id="8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[KHJL_DATA,KHJL_ADD,&lt;用户ID&gt;,&lt;用户类型&gt;,[[&lt;经理姓名&gt;,&lt;联系方式&gt;,&lt;备注&gt;]]]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[KHJL_DATA,KHJL_ADD,&lt;返回参数&gt;,[[&lt;经理ID&gt;,&lt;经理姓名&gt;,&lt;联系方式&gt;,&lt;修改时间&gt;,&lt;备注&gt;]]]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84" w:name="_Toc28536_WPSOffice_Level3"/>
      <w:r>
        <w:rPr>
          <w:rFonts w:hint="eastAsia"/>
          <w:lang w:val="en-US" w:eastAsia="zh-CN"/>
        </w:rPr>
        <w:t>客户经理列表</w:t>
      </w:r>
      <w:bookmarkEnd w:id="8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[KHJL_DATA,KHJL_LIST,&lt;用户ID&gt;,&lt;用户类型&gt;,&lt;客户端自命令&gt;,&lt;页码&gt;,&lt;页大小&gt;,&lt;翻页类型&gt;,&lt;标识id&gt;]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[KHJL_DATA,KHJL_LIST,&lt;客户端自命令&gt;,&lt;页码&gt;,&lt;返回参数&gt;,&lt;数据总数&gt;,[[&lt;经理ID&gt;,&lt;经理姓名&gt;,&lt;联系方式&gt;,&lt;修改时间&gt;,&lt;备注&gt;],...]]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5" w:name="_Toc8578_WPSOffice_Level3"/>
      <w:r>
        <w:rPr>
          <w:rFonts w:hint="eastAsia"/>
          <w:lang w:val="en-US" w:eastAsia="zh-CN"/>
        </w:rPr>
        <w:t>查询客户经理名下的客户</w:t>
      </w:r>
      <w:bookmarkEnd w:id="8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[KHJL_DATA,KHJL_KH,&lt;用户ID&gt;,&lt;用户类型&gt;,&lt;页码&gt;,&lt;页大小&gt;,&lt;翻页类型&gt;,&lt;标识id&gt;,[[经理姓名]]]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KH,&lt;客户端自命令&gt;,&lt;页码&gt;,&lt;返回参数&gt;,&lt;数据总数&gt;,[[&lt;客户ID&gt;,&lt;客户名称&gt;,&lt;联系方式&gt;,&lt;所属地区&gt;,&lt;经理姓名&gt;,&lt;单价&gt;,&lt;一月内到期&gt;,&lt;15天内到期&gt;,&lt;已到期15天&gt;,&lt;已到期一个月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6" w:name="_Toc8051_WPSOffice_Level3"/>
      <w:r>
        <w:rPr>
          <w:rFonts w:hint="eastAsia"/>
          <w:lang w:val="en-US" w:eastAsia="zh-CN"/>
        </w:rPr>
        <w:t>经理销售记录</w:t>
      </w:r>
      <w:bookmarkEnd w:id="8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[KHJL_DATA,KHJL_QUERY,&lt;用户ID&gt;,&lt;用户类型&gt;,&lt;页码&gt;,&lt;页大小&gt;,&lt;翻页类型&gt;,&lt;标识id&gt;,[[经理姓名]]]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[KHJL_DATA,KHJL_QUERY,&lt;用户自命令&gt;,&lt;页码&gt;,&lt;返回参数&gt;,&lt;数据总数&gt;,[[&lt;销售日期&gt;,&lt;数量&gt;],...]]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7" w:name="_Toc16611_WPSOffice_Level3"/>
      <w:r>
        <w:rPr>
          <w:rFonts w:hint="eastAsia"/>
          <w:lang w:val="en-US" w:eastAsia="zh-CN"/>
        </w:rPr>
        <w:t>查询指定客户经理指定销售日期内的SIM</w:t>
      </w:r>
      <w:bookmarkEnd w:id="8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[KHJL_DATA,KHJL_SIM_XSRQ,&lt;用户ID&gt;,&lt;用户类型&gt;,&lt;用户自命令&gt;,&lt;页码&gt;,&lt;页大小&gt;,&lt;翻页类型&gt;,&lt;标识id&gt;,[[&lt;经理姓名&gt;,&lt;销售日期&gt;]]]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IM_XSRQ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8" w:name="_Toc17530_WPSOffice_Level3"/>
      <w:r>
        <w:rPr>
          <w:rFonts w:hint="eastAsia"/>
          <w:lang w:val="en-US" w:eastAsia="zh-CN"/>
        </w:rPr>
        <w:t>客户经理查询</w:t>
      </w:r>
      <w:bookmarkEnd w:id="8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[KHJL_DATA,KHJL_SELECT,&lt;用户ID&gt;,&lt;用户类型&gt;,[[&lt;经理姓名&gt;]]]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[KHJL_DATA,KHJL_SELECT,&lt;返回参数&gt;,[[&lt;经理ID&gt;,&lt;经理姓名&gt;,&lt;联系方式&gt;,&lt;修改时间&gt;,&lt;备注&gt;]]]</w:t>
      </w:r>
    </w:p>
    <w:p>
      <w:pPr>
        <w:pStyle w:val="3"/>
        <w:rPr>
          <w:rFonts w:hint="eastAsia"/>
          <w:lang w:val="en-US" w:eastAsia="zh-CN"/>
        </w:rPr>
      </w:pPr>
      <w:bookmarkStart w:id="89" w:name="_Toc6424_WPSOffice_Level2"/>
      <w:r>
        <w:rPr>
          <w:rFonts w:hint="eastAsia"/>
          <w:lang w:val="en-US" w:eastAsia="zh-CN"/>
        </w:rPr>
        <w:t>所属地区管理</w:t>
      </w:r>
      <w:bookmarkEnd w:id="89"/>
    </w:p>
    <w:p>
      <w:pPr>
        <w:pStyle w:val="4"/>
        <w:rPr>
          <w:rFonts w:hint="eastAsia"/>
          <w:lang w:val="en-US" w:eastAsia="zh-CN"/>
        </w:rPr>
      </w:pPr>
      <w:bookmarkStart w:id="90" w:name="_Toc5358_WPSOffice_Level3"/>
      <w:r>
        <w:rPr>
          <w:rFonts w:hint="eastAsia"/>
          <w:lang w:val="en-US" w:eastAsia="zh-CN"/>
        </w:rPr>
        <w:t>所属地区添加</w:t>
      </w:r>
      <w:bookmarkEnd w:id="9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[SSDQ_DATA,SSDQ_ADD,&lt;用户ID&gt;,&lt;用户类型&gt;,[[&lt;地区名称&gt;]]]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[SSDQ_DATA,SSDQ_ADD,&lt;返回参数&gt;,[[&lt;地区ID&gt;,&lt;地区名称&gt;,&lt;修改时间&gt;]]]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91" w:name="_Toc6424_WPSOffice_Level3"/>
      <w:r>
        <w:rPr>
          <w:rFonts w:hint="eastAsia"/>
          <w:lang w:val="en-US" w:eastAsia="zh-CN"/>
        </w:rPr>
        <w:t>所属地区列表</w:t>
      </w:r>
      <w:bookmarkEnd w:id="9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[SSDQ_DATA,SSDQ_LIST,&lt;用户ID&gt;,&lt;用户类型&gt;,&lt;客户端自命令&gt;,&lt;页码&gt;,&lt;页大小&gt;,&lt;翻页类型&gt;,&lt;标识id&gt;]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[SSDQ_DATA,SSDQ_LIST,&lt;客户端自命令&gt;,&lt;页码&gt;,&lt;返回参数&gt;,&lt;数据总数&gt;,[[&lt;地区ID&gt;,&lt;地区名称&gt;,&lt;修改时间&gt;],...]]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92" w:name="_Toc22131_WPSOffice_Level2"/>
      <w:r>
        <w:rPr>
          <w:rFonts w:hint="eastAsia"/>
          <w:lang w:val="en-US" w:eastAsia="zh-CN"/>
        </w:rPr>
        <w:t>客户管理</w:t>
      </w:r>
      <w:bookmarkEnd w:id="92"/>
    </w:p>
    <w:p>
      <w:pPr>
        <w:pStyle w:val="4"/>
        <w:rPr>
          <w:rFonts w:hint="eastAsia"/>
          <w:lang w:val="en-US" w:eastAsia="zh-CN"/>
        </w:rPr>
      </w:pPr>
      <w:bookmarkStart w:id="93" w:name="_Toc22131_WPSOffice_Level3"/>
      <w:r>
        <w:rPr>
          <w:rFonts w:hint="eastAsia"/>
          <w:lang w:val="en-US" w:eastAsia="zh-CN"/>
        </w:rPr>
        <w:t>客户添加</w:t>
      </w:r>
      <w:bookmarkEnd w:id="9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[KH_DATA,KH_ADD,&lt;用户ID&gt;,&lt;用户类型&gt;,[[&lt;客户名称&gt;,&lt;FatherID&gt;,&lt;联系方式&gt;,&lt;所属地区&gt;,&lt;经理姓名&gt;,&lt;单价&gt;,&lt;备注&gt;]]]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ADD,&lt;返回参数&gt;,[[&lt;客户ID&gt;,&lt;客户名称&gt;,&lt;联系方式&gt;,&lt;所属地区&gt;,&lt;经理姓名&gt;,&lt;单价&gt;,&lt;一月内到期&gt;,&lt;15天内到期&gt;,&lt;已到期15天&gt;,&lt;已到期一个月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94" w:name="_Toc394_WPSOffice_Level3"/>
      <w:r>
        <w:rPr>
          <w:rFonts w:hint="eastAsia"/>
          <w:lang w:val="en-US" w:eastAsia="zh-CN"/>
        </w:rPr>
        <w:t>客户列表</w:t>
      </w:r>
      <w:bookmarkEnd w:id="9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[KH_DATA,KH_LIST,&lt;用户ID&gt;,&lt;用户类型&gt;,&lt;页码&gt;,&lt;页大小&gt;,&lt;翻页类型&gt;,&lt;标识id&gt;]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LIST,&lt;客户端自命令&gt;,&lt;页码&gt;,&lt;返回参数&gt;,&lt;数据总数&gt;,[[&lt;客户ID&gt;,&lt;客户名称&gt;,&lt;联系方式&gt;,&lt;所属地区&gt;,&lt;经理姓名&gt;,&lt;单价&gt;,&lt;一月内到期&gt;,&lt;15天内到期&gt;,&lt;已到期15天&gt;,&lt;已到期一个月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5" w:name="_Toc21698_WPSOffice_Level3"/>
      <w:r>
        <w:rPr>
          <w:rFonts w:hint="eastAsia"/>
          <w:lang w:val="en-US" w:eastAsia="zh-CN"/>
        </w:rPr>
        <w:t>客户拿卡记录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[KH_DATA,KH_QUERY,&lt;用户ID&gt;,&lt;用户类型&gt;,&lt;用户自命令&gt;,&lt;页码&gt;,&lt;页大小&gt;,&lt;翻页类型&gt;,&lt;标识id&gt;,[[客户ID]]]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[KH_DATA,KH_QUERY,&lt;用户自命令&gt;,&lt;页码&gt;,&lt;返回参数&gt;,&lt;数据总数&gt;,[[&lt;销售日期&gt;,&lt;数量&gt;],...]]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6" w:name="_Toc9173_WPSOffice_Level3"/>
      <w:r>
        <w:rPr>
          <w:rFonts w:hint="eastAsia"/>
          <w:lang w:val="en-US" w:eastAsia="zh-CN"/>
        </w:rPr>
        <w:t>查询客户名下SIM</w:t>
      </w:r>
      <w:bookmarkEnd w:id="9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[KH_DATA,KH_SIM_LIST,&lt;用户ID&gt;,&lt;用户类型&gt;,&lt;页码&gt;,&lt;页大小&gt;,&lt;翻页类型&gt;,&lt;标识id&gt;,[[客户名称]]]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LIST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7" w:name="_Toc18902_WPSOffice_Level3"/>
      <w:r>
        <w:rPr>
          <w:rFonts w:hint="eastAsia"/>
          <w:lang w:val="en-US" w:eastAsia="zh-CN"/>
        </w:rPr>
        <w:t>查询指定客户指定销售日期内的SIM</w:t>
      </w:r>
      <w:bookmarkEnd w:id="9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[KH_DATA,KH_SIM_XSRQ,&lt;用户ID&gt;,&lt;用户类型&gt;,&lt;用户自命令&gt;,&lt;页码&gt;,&lt;页大小&gt;,&lt;翻页类型&gt;,&lt;标识id&gt;,[[&lt;客户ID&gt;,&lt;销售日期&gt;]]]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XSRQ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8" w:name="_Toc5590_WPSOffice_Level3"/>
      <w:r>
        <w:rPr>
          <w:rFonts w:hint="eastAsia"/>
          <w:lang w:val="en-US" w:eastAsia="zh-CN"/>
        </w:rPr>
        <w:t>查询指定客户到期时间范围SIM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KH_SIM_ON1M:一个月内到期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KH_SIM_ON15D:15天内到期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KH_SIM_DU15D:已过期15天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KH_SIM_DU1M:已过期一个月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[KH_DATA,KH_SIM_ON1M,&lt;用户ID&gt;,&lt;用户类型&gt;,&lt;页码&gt;,&lt;页大小&gt;,&lt;翻页类型&gt;,&lt;标识id&gt;,[[&lt;客户ID&gt;]]]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ON1M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9" w:name="_Toc20671_WPSOffice_Level3"/>
      <w:r>
        <w:rPr>
          <w:rFonts w:hint="eastAsia"/>
          <w:lang w:val="en-US" w:eastAsia="zh-CN"/>
        </w:rPr>
        <w:t>客户查询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[KH_DATA,KH_SELECT,&lt;用户ID&gt;,&lt;用户类型&gt;,[[&lt;客户名称&gt;]]]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ELECT,&lt;返回参数&gt;,[[&lt;客户ID&gt;,&lt;客户名称&gt;,&lt;联系方式&gt;,&lt;所属地区&gt;,&lt;经理姓名&gt;,&lt;单价&gt;,&lt;一月内到期&gt;,&lt;15天内到期&gt;,&lt;已到期15天&gt;,&lt;已到期一个月&gt;,&lt;修改时间&gt;,&lt;备注&gt;]]]</w:t>
      </w:r>
    </w:p>
    <w:p>
      <w:pPr>
        <w:pStyle w:val="3"/>
        <w:rPr>
          <w:rFonts w:hint="eastAsia"/>
          <w:lang w:val="en-US" w:eastAsia="zh-CN"/>
        </w:rPr>
      </w:pPr>
      <w:bookmarkStart w:id="100" w:name="_Toc394_WPSOffice_Level2"/>
      <w:r>
        <w:rPr>
          <w:rFonts w:hint="eastAsia"/>
          <w:lang w:val="en-US" w:eastAsia="zh-CN"/>
        </w:rPr>
        <w:t>SIM卡管理</w:t>
      </w:r>
      <w:bookmarkEnd w:id="100"/>
    </w:p>
    <w:p>
      <w:pPr>
        <w:pStyle w:val="4"/>
        <w:rPr>
          <w:rFonts w:hint="eastAsia"/>
          <w:lang w:val="en-US" w:eastAsia="zh-CN"/>
        </w:rPr>
      </w:pPr>
      <w:bookmarkStart w:id="101" w:name="_Toc30833_WPSOffice_Level3"/>
      <w:r>
        <w:rPr>
          <w:rFonts w:hint="eastAsia"/>
          <w:lang w:val="en-US" w:eastAsia="zh-CN"/>
        </w:rPr>
        <w:t>新卡导入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[EXCEL_LOAD,EXCEL_SIM,&lt;用户ID&gt;,&lt;用户类型&gt;,&lt;nTag&gt;,&lt;流量池号码&gt;,&lt;流量池类型&gt;,[[&lt;接入号码&gt;,&lt;ICCID&gt;,&lt;电信账号&gt;]]]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[EXCEL_LOAD,EXCEL_SIM,&lt;nTag&gt;,&lt;返回参数&gt;]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pStyle w:val="4"/>
        <w:rPr>
          <w:rFonts w:hint="eastAsia"/>
          <w:lang w:val="en-US" w:eastAsia="zh-CN"/>
        </w:rPr>
      </w:pPr>
      <w:bookmarkStart w:id="102" w:name="_Toc6276_WPSOffice_Level3"/>
      <w:r>
        <w:rPr>
          <w:rFonts w:hint="eastAsia"/>
          <w:lang w:val="en-US" w:eastAsia="zh-CN"/>
        </w:rPr>
        <w:t>出卡清单导入</w:t>
      </w:r>
      <w:bookmarkEnd w:id="10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[EXCEL_LOAD,EXCEL_XSQD,&lt;用户ID&gt;,&lt;用户类型&gt;,&lt;nTag&gt;,[[&lt;接入号码&gt;,&lt;客户名称&gt;,&lt;出卡日期&gt;,&lt;经理姓名&gt;,&lt;备注&gt;]]]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[EXCEL_LOAD,EXCEL_XSQD,&lt;nTag&gt;,&lt;返回参数&gt;]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pStyle w:val="4"/>
        <w:rPr>
          <w:rFonts w:hint="eastAsia"/>
          <w:lang w:val="en-US" w:eastAsia="zh-CN"/>
        </w:rPr>
      </w:pPr>
      <w:bookmarkStart w:id="103" w:name="_Toc20869_WPSOffice_Level3"/>
      <w:r>
        <w:rPr>
          <w:rFonts w:hint="eastAsia"/>
          <w:lang w:val="en-US" w:eastAsia="zh-CN"/>
        </w:rPr>
        <w:t>续费清单导入</w:t>
      </w:r>
      <w:bookmarkEnd w:id="1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[EXCEL_LOAD,EXCEL_XFQD,&lt;用户ID&gt;,&lt;用户类型&gt;,&lt;nTag&gt;,[[&lt;接入号码&gt;,&lt;续费日期&gt;,&lt;续费月份&gt;,&lt;备注&gt;]]]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[EXCEL_LOAD,EXCEL_XFQD,&lt;nTag&gt;,&lt;返回参数&gt;]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续费月份:单位 月</w:t>
      </w:r>
    </w:p>
    <w:p>
      <w:pPr>
        <w:pStyle w:val="4"/>
        <w:rPr>
          <w:rFonts w:hint="eastAsia"/>
          <w:lang w:val="en-US" w:eastAsia="zh-CN"/>
        </w:rPr>
      </w:pPr>
      <w:bookmarkStart w:id="104" w:name="_Toc32455_WPSOffice_Level3"/>
      <w:r>
        <w:rPr>
          <w:rFonts w:hint="eastAsia"/>
          <w:lang w:val="en-US" w:eastAsia="zh-CN"/>
        </w:rPr>
        <w:t>使用接入号码查询SIM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[SIM_DATA,SIM_JRHM,&lt;用户ID&gt;,&lt;用户类型&gt;,[[&lt;接入号码&gt;]]]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JRHM,&lt;返回参数&gt;,[[&lt;SIMID&gt;,&lt;接入号码&gt;,&lt;ICCID&gt;,&lt;状态&gt;,&lt;电信账号&gt;,&lt;流量池号码&gt;,&lt;流量池类型&gt;,&lt;销售日期&gt;,&lt;激活日期&gt;,&lt;续费日期&gt;,&lt;到期日期&gt;,&lt;注销日期&gt;,&lt;备注&gt;]]]</w:t>
      </w:r>
    </w:p>
    <w:p>
      <w:pPr>
        <w:pStyle w:val="4"/>
        <w:rPr>
          <w:rFonts w:hint="eastAsia"/>
          <w:lang w:val="en-US" w:eastAsia="zh-CN"/>
        </w:rPr>
      </w:pPr>
      <w:bookmarkStart w:id="105" w:name="_Toc16989_WPSOffice_Level3"/>
      <w:r>
        <w:rPr>
          <w:rFonts w:hint="eastAsia"/>
          <w:lang w:val="en-US" w:eastAsia="zh-CN"/>
        </w:rPr>
        <w:t>获取总的卡信息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bookmarkStart w:id="106" w:name="OLE_LINK1"/>
      <w:r>
        <w:rPr>
          <w:rFonts w:hint="eastAsia"/>
          <w:lang w:val="en-US" w:eastAsia="zh-CN"/>
        </w:rPr>
        <w:t>SIM_DATA,SIM_TOTAL</w:t>
      </w:r>
      <w:bookmarkEnd w:id="106"/>
      <w:r>
        <w:rPr>
          <w:rFonts w:hint="eastAsia"/>
          <w:lang w:val="en-US" w:eastAsia="zh-CN"/>
        </w:rPr>
        <w:t>,&lt;用户ID&gt;,&lt;用户类型&gt;]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[SIM_DATA,SIM_TOTAL,&lt;返回参数&gt;,[[&lt;总卡数量&gt;,&lt;已出卡数量&gt;,&lt;在用卡数量&gt;,&lt;注销卡数量&gt;,&lt;一个月内到期数量&gt;,&lt;15天内到期数量&gt;,&lt;一到期15天数量&gt;,&lt;已到期一个月数量&gt;]]]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下行有效数据为UINT</w:t>
      </w:r>
    </w:p>
    <w:p>
      <w:pPr>
        <w:pStyle w:val="3"/>
        <w:rPr>
          <w:rFonts w:hint="eastAsia"/>
          <w:lang w:val="en-US" w:eastAsia="zh-CN"/>
        </w:rPr>
      </w:pPr>
      <w:bookmarkStart w:id="107" w:name="_Toc21698_WPSOffice_Level2"/>
      <w:r>
        <w:rPr>
          <w:rFonts w:hint="eastAsia"/>
          <w:lang w:val="en-US" w:eastAsia="zh-CN"/>
        </w:rPr>
        <w:t>电信账号管理</w:t>
      </w:r>
      <w:bookmarkEnd w:id="107"/>
    </w:p>
    <w:p>
      <w:pPr>
        <w:pStyle w:val="4"/>
        <w:rPr>
          <w:rFonts w:hint="eastAsia"/>
          <w:lang w:val="en-US" w:eastAsia="zh-CN"/>
        </w:rPr>
      </w:pPr>
      <w:bookmarkStart w:id="108" w:name="_Toc22781_WPSOffice_Level3"/>
      <w:r>
        <w:rPr>
          <w:rFonts w:hint="eastAsia"/>
          <w:lang w:val="en-US" w:eastAsia="zh-CN"/>
        </w:rPr>
        <w:t>电信账号添加</w:t>
      </w:r>
      <w:bookmarkEnd w:id="10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[DXZH_DATA,DXZH_ADD,&lt;用户ID&gt;,&lt;用户类型&gt;,[[&lt;账号名&gt;,&lt;用户名&gt;,&lt;用户密码&gt;,&lt;密钥&gt;,&lt;备注&gt;]]]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[DXZH_DATA,DXZH_ADD,&lt;返回参数&gt;,[[&lt;账号ID&gt;,&lt;账号名&gt;,&lt;用户名&gt;,&lt;用户密码&gt;,&lt;密钥&gt;,&lt;修改时间&gt;,&lt;备注&gt;]]]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109" w:name="_Toc26278_WPSOffice_Level3"/>
      <w:r>
        <w:rPr>
          <w:rFonts w:hint="eastAsia"/>
          <w:lang w:val="en-US" w:eastAsia="zh-CN"/>
        </w:rPr>
        <w:t>电信账号列表</w:t>
      </w:r>
      <w:bookmarkEnd w:id="10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[DXZH_DATA,DXZH_LIST,&lt;用户自命令&gt;,&lt;页码&gt;,&lt;数据总数&gt;,[[&lt;账号ID&gt;,&lt;账号名&gt;,&lt;用户名&gt;,&lt;用户密码&gt;,&lt;密钥&gt;,&lt;修改时间&gt;,&lt;备注&gt;],...]]</w:t>
      </w:r>
    </w:p>
    <w:p>
      <w:pPr>
        <w:rPr>
          <w:rFonts w:hint="eastAsia" w:ascii="宋体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110" w:name="_Toc9173_WPSOffice_Level2"/>
      <w:r>
        <w:rPr>
          <w:rFonts w:hint="eastAsia"/>
          <w:lang w:val="en-US" w:eastAsia="zh-CN"/>
        </w:rPr>
        <w:t>流量池管理</w:t>
      </w:r>
      <w:bookmarkEnd w:id="110"/>
    </w:p>
    <w:p>
      <w:pPr>
        <w:pStyle w:val="4"/>
        <w:rPr>
          <w:rFonts w:hint="eastAsia"/>
          <w:lang w:val="en-US" w:eastAsia="zh-CN"/>
        </w:rPr>
      </w:pPr>
      <w:bookmarkStart w:id="111" w:name="_Toc10234_WPSOffice_Level3"/>
      <w:r>
        <w:rPr>
          <w:rFonts w:hint="eastAsia"/>
          <w:lang w:val="en-US" w:eastAsia="zh-CN"/>
        </w:rPr>
        <w:t>流量池添加</w:t>
      </w:r>
      <w:bookmarkEnd w:id="1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[LLC_DATA,LLC_ADD,&lt;用户ID&gt;,&lt;用户类型&gt;,[[&lt;流量池号码&gt;,&lt;流量池类型&gt;,&lt;电信账号&gt;,&lt;备注&gt;]]]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[LLC_DATA,LLC_ADD,&lt;返回参数&gt;,[[&lt;流量池ID&gt;,&lt;流量池号码&gt;,&lt;流量池类型&gt;,&lt;电信账号&gt;,&lt;备注&gt;,&lt;修改时间&gt;]]]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112" w:name="_Toc18499_WPSOffice_Level3"/>
      <w:r>
        <w:rPr>
          <w:rFonts w:hint="eastAsia"/>
          <w:lang w:val="en-US" w:eastAsia="zh-CN"/>
        </w:rPr>
        <w:t>流量池列表</w:t>
      </w:r>
      <w:bookmarkEnd w:id="1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[LLC_DATA,LLC_LIST,&lt;用户自命令&gt;,&lt;页码&gt;,&lt;数据总数&gt;,[[&lt;流量池ID&gt;,&lt;流量池号码&gt;,&lt;流量池类型&gt;,&lt;电信账号&gt;,&lt;备注&gt;,&lt;修改时间&gt;],...]]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113" w:name="_Toc18902_WPSOffice_Level2"/>
      <w:r>
        <w:rPr>
          <w:rFonts w:hint="eastAsia"/>
          <w:lang w:val="en-US" w:eastAsia="zh-CN"/>
        </w:rPr>
        <w:t>流量套餐管理</w:t>
      </w:r>
      <w:bookmarkEnd w:id="113"/>
    </w:p>
    <w:p>
      <w:pPr>
        <w:pStyle w:val="4"/>
        <w:rPr>
          <w:rFonts w:hint="eastAsia"/>
          <w:lang w:val="en-US" w:eastAsia="zh-CN"/>
        </w:rPr>
      </w:pPr>
      <w:bookmarkStart w:id="114" w:name="_Toc4366_WPSOffice_Level3"/>
      <w:r>
        <w:rPr>
          <w:rFonts w:hint="eastAsia"/>
          <w:lang w:val="en-US" w:eastAsia="zh-CN"/>
        </w:rPr>
        <w:t>流量套餐添加</w:t>
      </w:r>
      <w:bookmarkEnd w:id="1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[LLTC_DATA,LLTC_ADD,&lt;用户ID&gt;,&lt;用户类型&gt;,[[&lt;套餐名称&gt;,&lt;套餐分类&gt;]]]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[LLTC_DATA,LLTC_ADD,&lt;返回参数&gt;,[[&lt;套餐ID&gt;,&lt;套餐名称&gt;,&lt;套餐分类&gt;,&lt;修改时间&gt;]]]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115" w:name="_Toc30311_WPSOffice_Level3"/>
      <w:r>
        <w:rPr>
          <w:rFonts w:hint="eastAsia"/>
          <w:lang w:val="en-US" w:eastAsia="zh-CN"/>
        </w:rPr>
        <w:t>流量套餐列表</w:t>
      </w:r>
      <w:bookmarkEnd w:id="1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[LLTC_DATA,LLTC_LIST,&lt;用户自命令&gt;,&lt;页码&gt;,&lt;数据总数&gt;,[[&lt;套餐ID&gt;,&lt;套餐名称&gt;,&lt;套餐分类&gt;,&lt;修改时间&gt;],...]]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116" w:name="_Toc5590_WPSOffice_Level2"/>
      <w:r>
        <w:rPr>
          <w:rFonts w:hint="eastAsia"/>
          <w:lang w:val="en-US" w:eastAsia="zh-CN"/>
        </w:rPr>
        <w:t>用户管理</w:t>
      </w:r>
      <w:bookmarkEnd w:id="116"/>
    </w:p>
    <w:p>
      <w:pPr>
        <w:pStyle w:val="4"/>
        <w:rPr>
          <w:rFonts w:hint="eastAsia"/>
          <w:lang w:val="en-US" w:eastAsia="zh-CN"/>
        </w:rPr>
      </w:pPr>
      <w:bookmarkStart w:id="117" w:name="_Toc4382_WPSOffice_Level3"/>
      <w:r>
        <w:rPr>
          <w:rFonts w:hint="eastAsia"/>
          <w:lang w:val="en-US" w:eastAsia="zh-CN"/>
        </w:rPr>
        <w:t>用户添加</w:t>
      </w:r>
      <w:bookmarkEnd w:id="1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[USER_DATA,USER_ADD,&lt;用户ID&gt;,&lt;用户类型&gt;,[[&lt;用户名&gt;,&lt;密码&gt;,&lt;客户名称&gt;,&lt;权限&gt;,&lt;用户类型&gt;,&lt;FatherID&gt;]]]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[USER_DATA,USER_ADD,&lt;返回参数&gt;,[[&lt;用户ID&gt;,&lt;用户名&gt;,&lt;密码&gt;,&lt;权限&gt;,&lt;用户类型&gt;,&lt;修改时间&gt;]]]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118" w:name="_Toc737_WPSOffice_Level3"/>
      <w:r>
        <w:rPr>
          <w:rFonts w:hint="eastAsia"/>
          <w:lang w:val="en-US" w:eastAsia="zh-CN"/>
        </w:rPr>
        <w:t>用户列表</w:t>
      </w:r>
      <w:bookmarkEnd w:id="1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[USER_DATA,USER_LIST,&lt;用户ID&gt;,&lt;用户类型&gt;,&lt;页码&gt;,&lt;页大小&gt;,&lt;翻页类型&gt;,&lt;标识id&gt;]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[USER_DATA,USER_LIST,&lt;用户自命令&gt;,&lt;页码&gt;,&lt;数据总数&gt;,[[&lt;用户ID&gt;,&lt;用户名&gt;,&lt;密码&gt;,&lt;权限&gt;,&lt;用户类型&gt;,&lt;修改时间&gt;]]]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119" w:name="_Toc16720_WPSOffice_Level3"/>
      <w:r>
        <w:rPr>
          <w:rFonts w:hint="eastAsia"/>
          <w:lang w:val="en-US" w:eastAsia="zh-CN"/>
        </w:rPr>
        <w:t>用户登陆</w:t>
      </w:r>
      <w:bookmarkEnd w:id="1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[USER_DATA,USER_LOGIN,[[&lt;用户名&gt;,&lt;密码&gt;]]]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[USER_DATA,USER_LOGIN,&lt;返回参数&gt;,[[&lt;用户ID&gt;,&lt;用户名&gt;,&lt;密码&gt;,&lt;权限&gt;,&lt;用户类型&gt;,&lt;修改时间&gt;]]]</w:t>
      </w:r>
    </w:p>
    <w:p>
      <w:pPr>
        <w:pStyle w:val="2"/>
        <w:rPr>
          <w:rFonts w:hint="eastAsia"/>
          <w:lang w:val="en-US" w:eastAsia="zh-CN"/>
        </w:rPr>
      </w:pPr>
      <w:bookmarkStart w:id="120" w:name="_Toc28536_WPSOffice_Level1"/>
      <w:r>
        <w:rPr>
          <w:rFonts w:hint="eastAsia"/>
          <w:lang w:val="en-US" w:eastAsia="zh-CN"/>
        </w:rPr>
        <w:t>卡状态说明</w:t>
      </w:r>
      <w:bookmarkEnd w:id="120"/>
    </w:p>
    <w:p>
      <w:pPr>
        <w:pStyle w:val="3"/>
        <w:rPr>
          <w:rFonts w:hint="eastAsia"/>
          <w:lang w:val="en-US" w:eastAsia="zh-CN"/>
        </w:rPr>
      </w:pPr>
      <w:bookmarkStart w:id="121" w:name="_Toc20671_WPSOffice_Level2"/>
      <w:r>
        <w:rPr>
          <w:rFonts w:hint="eastAsia"/>
          <w:lang w:val="en-US" w:eastAsia="zh-CN"/>
        </w:rPr>
        <w:t>在用------------------------1</w:t>
      </w:r>
      <w:bookmarkEnd w:id="1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活卡未激活-&gt;已激活(测试期)-&gt;在用</w:t>
      </w:r>
    </w:p>
    <w:p>
      <w:pPr>
        <w:pStyle w:val="3"/>
        <w:rPr>
          <w:rFonts w:hint="eastAsia"/>
          <w:lang w:val="en-US" w:eastAsia="zh-CN"/>
        </w:rPr>
      </w:pPr>
      <w:bookmarkStart w:id="122" w:name="_Toc30833_WPSOffice_Level2"/>
      <w:r>
        <w:rPr>
          <w:rFonts w:hint="eastAsia"/>
          <w:lang w:val="en-US" w:eastAsia="zh-CN"/>
        </w:rPr>
        <w:t>用户报停------------------2</w:t>
      </w:r>
      <w:bookmarkEnd w:id="1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停机/已到期</w:t>
      </w:r>
    </w:p>
    <w:p>
      <w:pPr>
        <w:pStyle w:val="3"/>
        <w:rPr>
          <w:rFonts w:hint="eastAsia"/>
          <w:lang w:val="en-US" w:eastAsia="zh-CN"/>
        </w:rPr>
      </w:pPr>
      <w:bookmarkStart w:id="123" w:name="_Toc6276_WPSOffice_Level2"/>
      <w:r>
        <w:rPr>
          <w:rFonts w:hint="eastAsia"/>
          <w:lang w:val="en-US" w:eastAsia="zh-CN"/>
        </w:rPr>
        <w:t>用户拆机------------------3</w:t>
      </w:r>
      <w:bookmarkEnd w:id="123"/>
    </w:p>
    <w:p>
      <w:pPr>
        <w:pStyle w:val="3"/>
        <w:rPr>
          <w:rFonts w:hint="eastAsia"/>
          <w:lang w:val="en-US" w:eastAsia="zh-CN"/>
        </w:rPr>
      </w:pPr>
      <w:bookmarkStart w:id="124" w:name="_Toc20869_WPSOffice_Level2"/>
      <w:r>
        <w:rPr>
          <w:rFonts w:hint="eastAsia"/>
          <w:lang w:val="en-US" w:eastAsia="zh-CN"/>
        </w:rPr>
        <w:t>双向欠停------------------5</w:t>
      </w:r>
      <w:bookmarkEnd w:id="124"/>
    </w:p>
    <w:p>
      <w:pPr>
        <w:pStyle w:val="3"/>
        <w:rPr>
          <w:rFonts w:hint="eastAsia"/>
          <w:lang w:val="en-US" w:eastAsia="zh-CN"/>
        </w:rPr>
      </w:pPr>
      <w:bookmarkStart w:id="125" w:name="_Toc32455_WPSOffice_Level2"/>
      <w:r>
        <w:rPr>
          <w:rFonts w:hint="eastAsia"/>
          <w:lang w:val="en-US" w:eastAsia="zh-CN"/>
        </w:rPr>
        <w:t>单向欠停------------------6</w:t>
      </w:r>
      <w:bookmarkEnd w:id="125"/>
    </w:p>
    <w:p>
      <w:pPr>
        <w:pStyle w:val="3"/>
        <w:rPr>
          <w:rFonts w:hint="eastAsia"/>
          <w:lang w:val="en-US" w:eastAsia="zh-CN"/>
        </w:rPr>
      </w:pPr>
      <w:bookmarkStart w:id="126" w:name="_Toc16989_WPSOffice_Level2"/>
      <w:r>
        <w:rPr>
          <w:rFonts w:hint="eastAsia"/>
          <w:lang w:val="en-US" w:eastAsia="zh-CN"/>
        </w:rPr>
        <w:t>违章停机------------------7</w:t>
      </w:r>
      <w:bookmarkEnd w:id="126"/>
    </w:p>
    <w:p>
      <w:pPr>
        <w:pStyle w:val="3"/>
        <w:rPr>
          <w:rFonts w:hint="eastAsia"/>
          <w:lang w:val="en-US" w:eastAsia="zh-CN"/>
        </w:rPr>
      </w:pPr>
      <w:bookmarkStart w:id="127" w:name="_Toc22781_WPSOffice_Level2"/>
      <w:r>
        <w:rPr>
          <w:rFonts w:hint="eastAsia"/>
          <w:lang w:val="en-US" w:eastAsia="zh-CN"/>
        </w:rPr>
        <w:t>挂失------------------------8</w:t>
      </w:r>
      <w:bookmarkEnd w:id="127"/>
    </w:p>
    <w:p>
      <w:pPr>
        <w:pStyle w:val="3"/>
        <w:rPr>
          <w:rFonts w:hint="eastAsia"/>
          <w:lang w:val="en-US" w:eastAsia="zh-CN"/>
        </w:rPr>
      </w:pPr>
      <w:bookmarkStart w:id="128" w:name="_Toc26278_WPSOffice_Level2"/>
      <w:r>
        <w:rPr>
          <w:rFonts w:hint="eastAsia"/>
          <w:lang w:val="en-US" w:eastAsia="zh-CN"/>
        </w:rPr>
        <w:t>活卡待激活---------------19</w:t>
      </w:r>
      <w:bookmarkEnd w:id="1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新卡未激活，新导入的sim卡默认为此状态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退卡入库------------------20</w:t>
      </w:r>
    </w:p>
    <w:p>
      <w:pPr>
        <w:pStyle w:val="3"/>
        <w:rPr>
          <w:rFonts w:hint="eastAsia"/>
          <w:lang w:val="en-US" w:eastAsia="zh-CN"/>
        </w:rPr>
      </w:pPr>
      <w:bookmarkStart w:id="129" w:name="_Toc10234_WPSOffice_Level2"/>
      <w:r>
        <w:rPr>
          <w:rFonts w:hint="eastAsia"/>
          <w:lang w:val="en-US" w:eastAsia="zh-CN"/>
        </w:rPr>
        <w:t>停机------------------------120000</w:t>
      </w:r>
      <w:bookmarkEnd w:id="129"/>
    </w:p>
    <w:p>
      <w:pPr>
        <w:pStyle w:val="3"/>
        <w:rPr>
          <w:rFonts w:hint="eastAsia"/>
          <w:lang w:val="en-US" w:eastAsia="zh-CN"/>
        </w:rPr>
      </w:pPr>
      <w:bookmarkStart w:id="130" w:name="_Toc18499_WPSOffice_Level2"/>
      <w:r>
        <w:rPr>
          <w:rFonts w:hint="eastAsia"/>
          <w:lang w:val="en-US" w:eastAsia="zh-CN"/>
        </w:rPr>
        <w:t>已激活(测试期)-------100001</w:t>
      </w:r>
      <w:bookmarkEnd w:id="1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用户在第一次使用sim的时候会有10M左右的测试流量</w:t>
      </w:r>
    </w:p>
    <w:p>
      <w:pPr>
        <w:pStyle w:val="3"/>
        <w:rPr>
          <w:rFonts w:hint="eastAsia"/>
          <w:lang w:val="en-US" w:eastAsia="zh-CN"/>
        </w:rPr>
      </w:pPr>
      <w:bookmarkStart w:id="131" w:name="_Toc4366_WPSOffice_Level2"/>
      <w:r>
        <w:rPr>
          <w:rFonts w:hint="eastAsia"/>
          <w:lang w:val="en-US" w:eastAsia="zh-CN"/>
        </w:rPr>
        <w:t>未激活(测试期)-------140003</w:t>
      </w:r>
      <w:bookmarkEnd w:id="131"/>
    </w:p>
    <w:p>
      <w:pPr>
        <w:pStyle w:val="3"/>
        <w:rPr>
          <w:rFonts w:hint="eastAsia"/>
          <w:lang w:val="en-US" w:eastAsia="zh-CN"/>
        </w:rPr>
      </w:pPr>
      <w:bookmarkStart w:id="132" w:name="_Toc30311_WPSOffice_Level2"/>
      <w:r>
        <w:rPr>
          <w:rFonts w:hint="eastAsia"/>
          <w:lang w:val="en-US" w:eastAsia="zh-CN"/>
        </w:rPr>
        <w:t>未实名制违规停机---150001</w:t>
      </w:r>
      <w:bookmarkEnd w:id="1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F3CDD"/>
    <w:multiLevelType w:val="singleLevel"/>
    <w:tmpl w:val="8B0F3CDD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0929728E"/>
    <w:multiLevelType w:val="singleLevel"/>
    <w:tmpl w:val="0929728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26018D35"/>
    <w:multiLevelType w:val="singleLevel"/>
    <w:tmpl w:val="26018D3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38305614"/>
    <w:multiLevelType w:val="multilevel"/>
    <w:tmpl w:val="38305614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F4"/>
    <w:rsid w:val="00053E3D"/>
    <w:rsid w:val="00056B1B"/>
    <w:rsid w:val="00065D3A"/>
    <w:rsid w:val="00086A88"/>
    <w:rsid w:val="000A0E3E"/>
    <w:rsid w:val="000A7E3A"/>
    <w:rsid w:val="000B4524"/>
    <w:rsid w:val="000D0604"/>
    <w:rsid w:val="000D2C31"/>
    <w:rsid w:val="000E067B"/>
    <w:rsid w:val="000E163B"/>
    <w:rsid w:val="000E17FD"/>
    <w:rsid w:val="000E47B6"/>
    <w:rsid w:val="000E7966"/>
    <w:rsid w:val="000F0D13"/>
    <w:rsid w:val="00120362"/>
    <w:rsid w:val="001208BF"/>
    <w:rsid w:val="001228CC"/>
    <w:rsid w:val="00130B56"/>
    <w:rsid w:val="00142284"/>
    <w:rsid w:val="00150289"/>
    <w:rsid w:val="0015428B"/>
    <w:rsid w:val="0016022C"/>
    <w:rsid w:val="00161B08"/>
    <w:rsid w:val="00164F80"/>
    <w:rsid w:val="001B2A05"/>
    <w:rsid w:val="001C0FB2"/>
    <w:rsid w:val="001F056D"/>
    <w:rsid w:val="001F2E64"/>
    <w:rsid w:val="0020019C"/>
    <w:rsid w:val="002033DB"/>
    <w:rsid w:val="00211A43"/>
    <w:rsid w:val="00211DD9"/>
    <w:rsid w:val="00214217"/>
    <w:rsid w:val="00222636"/>
    <w:rsid w:val="00234FBF"/>
    <w:rsid w:val="0026532B"/>
    <w:rsid w:val="00271FFB"/>
    <w:rsid w:val="00280276"/>
    <w:rsid w:val="00282E90"/>
    <w:rsid w:val="002B270F"/>
    <w:rsid w:val="002B5293"/>
    <w:rsid w:val="002B66DF"/>
    <w:rsid w:val="002B7127"/>
    <w:rsid w:val="002C42A3"/>
    <w:rsid w:val="002C5EDB"/>
    <w:rsid w:val="002E3F0D"/>
    <w:rsid w:val="002E580A"/>
    <w:rsid w:val="002E613C"/>
    <w:rsid w:val="00305419"/>
    <w:rsid w:val="00307A82"/>
    <w:rsid w:val="00310EFF"/>
    <w:rsid w:val="00312F23"/>
    <w:rsid w:val="003155F5"/>
    <w:rsid w:val="003338BB"/>
    <w:rsid w:val="0034505E"/>
    <w:rsid w:val="00346AE1"/>
    <w:rsid w:val="00350E57"/>
    <w:rsid w:val="00353415"/>
    <w:rsid w:val="00364C0D"/>
    <w:rsid w:val="003661CF"/>
    <w:rsid w:val="00367FA8"/>
    <w:rsid w:val="003763FD"/>
    <w:rsid w:val="00382811"/>
    <w:rsid w:val="00392AF9"/>
    <w:rsid w:val="003A02B1"/>
    <w:rsid w:val="003A142C"/>
    <w:rsid w:val="003B143E"/>
    <w:rsid w:val="003B4219"/>
    <w:rsid w:val="003C5270"/>
    <w:rsid w:val="004041FA"/>
    <w:rsid w:val="00406F12"/>
    <w:rsid w:val="00431F65"/>
    <w:rsid w:val="00436BC0"/>
    <w:rsid w:val="00441414"/>
    <w:rsid w:val="004503A6"/>
    <w:rsid w:val="0047106C"/>
    <w:rsid w:val="0047645A"/>
    <w:rsid w:val="00494631"/>
    <w:rsid w:val="004A0542"/>
    <w:rsid w:val="004A270E"/>
    <w:rsid w:val="004A4F87"/>
    <w:rsid w:val="004A617D"/>
    <w:rsid w:val="004C6382"/>
    <w:rsid w:val="004C768F"/>
    <w:rsid w:val="004E74AB"/>
    <w:rsid w:val="00520C3C"/>
    <w:rsid w:val="00536B69"/>
    <w:rsid w:val="00554B7F"/>
    <w:rsid w:val="005672B0"/>
    <w:rsid w:val="0057256D"/>
    <w:rsid w:val="00574E89"/>
    <w:rsid w:val="00576B1F"/>
    <w:rsid w:val="00582408"/>
    <w:rsid w:val="00591E22"/>
    <w:rsid w:val="005A6B93"/>
    <w:rsid w:val="005C4C3C"/>
    <w:rsid w:val="005E4619"/>
    <w:rsid w:val="005E464E"/>
    <w:rsid w:val="005F58E8"/>
    <w:rsid w:val="00607523"/>
    <w:rsid w:val="0063586A"/>
    <w:rsid w:val="00636B78"/>
    <w:rsid w:val="00643629"/>
    <w:rsid w:val="006549A4"/>
    <w:rsid w:val="00662D03"/>
    <w:rsid w:val="00672D36"/>
    <w:rsid w:val="00674989"/>
    <w:rsid w:val="00674D9A"/>
    <w:rsid w:val="00675625"/>
    <w:rsid w:val="006B31E0"/>
    <w:rsid w:val="006C58F4"/>
    <w:rsid w:val="00707D97"/>
    <w:rsid w:val="007375BC"/>
    <w:rsid w:val="00750022"/>
    <w:rsid w:val="007507A5"/>
    <w:rsid w:val="00755719"/>
    <w:rsid w:val="007615A0"/>
    <w:rsid w:val="00762A3C"/>
    <w:rsid w:val="00765E56"/>
    <w:rsid w:val="007707A8"/>
    <w:rsid w:val="00792CB6"/>
    <w:rsid w:val="0079406A"/>
    <w:rsid w:val="00795F87"/>
    <w:rsid w:val="00796183"/>
    <w:rsid w:val="007A7E18"/>
    <w:rsid w:val="007C06CC"/>
    <w:rsid w:val="007C0CE1"/>
    <w:rsid w:val="007D2319"/>
    <w:rsid w:val="007E2929"/>
    <w:rsid w:val="007E412D"/>
    <w:rsid w:val="007F7706"/>
    <w:rsid w:val="008102FF"/>
    <w:rsid w:val="00816713"/>
    <w:rsid w:val="00824934"/>
    <w:rsid w:val="00832C7F"/>
    <w:rsid w:val="00833E75"/>
    <w:rsid w:val="008510F1"/>
    <w:rsid w:val="00864538"/>
    <w:rsid w:val="008709C6"/>
    <w:rsid w:val="00885A7F"/>
    <w:rsid w:val="008C0A23"/>
    <w:rsid w:val="008D1E91"/>
    <w:rsid w:val="008F51F9"/>
    <w:rsid w:val="00906466"/>
    <w:rsid w:val="00916226"/>
    <w:rsid w:val="00917A65"/>
    <w:rsid w:val="00935F02"/>
    <w:rsid w:val="0096318F"/>
    <w:rsid w:val="00987225"/>
    <w:rsid w:val="009A79A7"/>
    <w:rsid w:val="009B5A90"/>
    <w:rsid w:val="00A115CE"/>
    <w:rsid w:val="00A13663"/>
    <w:rsid w:val="00A30FEA"/>
    <w:rsid w:val="00A3140F"/>
    <w:rsid w:val="00A35981"/>
    <w:rsid w:val="00A37792"/>
    <w:rsid w:val="00A57DFC"/>
    <w:rsid w:val="00A63E91"/>
    <w:rsid w:val="00A95F75"/>
    <w:rsid w:val="00AB46A8"/>
    <w:rsid w:val="00AB58B3"/>
    <w:rsid w:val="00AC6266"/>
    <w:rsid w:val="00AC7FCC"/>
    <w:rsid w:val="00AD5692"/>
    <w:rsid w:val="00AF65BE"/>
    <w:rsid w:val="00B05D44"/>
    <w:rsid w:val="00B1517C"/>
    <w:rsid w:val="00B24086"/>
    <w:rsid w:val="00B26C73"/>
    <w:rsid w:val="00B30CFB"/>
    <w:rsid w:val="00B476D8"/>
    <w:rsid w:val="00B81E4D"/>
    <w:rsid w:val="00BA53F7"/>
    <w:rsid w:val="00BB4049"/>
    <w:rsid w:val="00BC7F86"/>
    <w:rsid w:val="00BD23C2"/>
    <w:rsid w:val="00BF020E"/>
    <w:rsid w:val="00C07563"/>
    <w:rsid w:val="00C21930"/>
    <w:rsid w:val="00C266F5"/>
    <w:rsid w:val="00C3030A"/>
    <w:rsid w:val="00C31F62"/>
    <w:rsid w:val="00C3291D"/>
    <w:rsid w:val="00C367FF"/>
    <w:rsid w:val="00C451FB"/>
    <w:rsid w:val="00C517FB"/>
    <w:rsid w:val="00C53170"/>
    <w:rsid w:val="00C66570"/>
    <w:rsid w:val="00C77887"/>
    <w:rsid w:val="00C86C19"/>
    <w:rsid w:val="00C92067"/>
    <w:rsid w:val="00C96D6F"/>
    <w:rsid w:val="00CD732E"/>
    <w:rsid w:val="00D00606"/>
    <w:rsid w:val="00D020F9"/>
    <w:rsid w:val="00D040F2"/>
    <w:rsid w:val="00D36E76"/>
    <w:rsid w:val="00D535F7"/>
    <w:rsid w:val="00D73F95"/>
    <w:rsid w:val="00D85ED7"/>
    <w:rsid w:val="00D87DF6"/>
    <w:rsid w:val="00D96BFE"/>
    <w:rsid w:val="00DC5583"/>
    <w:rsid w:val="00DC5F32"/>
    <w:rsid w:val="00DE1FBE"/>
    <w:rsid w:val="00DF7935"/>
    <w:rsid w:val="00E018C3"/>
    <w:rsid w:val="00E02DD1"/>
    <w:rsid w:val="00E306C3"/>
    <w:rsid w:val="00E377BC"/>
    <w:rsid w:val="00E41B85"/>
    <w:rsid w:val="00E51890"/>
    <w:rsid w:val="00E52B91"/>
    <w:rsid w:val="00E9571D"/>
    <w:rsid w:val="00E96478"/>
    <w:rsid w:val="00EA1B01"/>
    <w:rsid w:val="00EA67C2"/>
    <w:rsid w:val="00EB0C96"/>
    <w:rsid w:val="00EC2AB8"/>
    <w:rsid w:val="00EC6C25"/>
    <w:rsid w:val="00ED4B27"/>
    <w:rsid w:val="00EF634A"/>
    <w:rsid w:val="00F122C5"/>
    <w:rsid w:val="00F16BEF"/>
    <w:rsid w:val="00F2407D"/>
    <w:rsid w:val="00F33AD3"/>
    <w:rsid w:val="00F363E2"/>
    <w:rsid w:val="00F44901"/>
    <w:rsid w:val="00F50940"/>
    <w:rsid w:val="00F624F2"/>
    <w:rsid w:val="00F6407B"/>
    <w:rsid w:val="00F737CC"/>
    <w:rsid w:val="00F73B1A"/>
    <w:rsid w:val="00F816F8"/>
    <w:rsid w:val="00F86EBE"/>
    <w:rsid w:val="00F926CA"/>
    <w:rsid w:val="00F96647"/>
    <w:rsid w:val="00F96EDA"/>
    <w:rsid w:val="00FA14DF"/>
    <w:rsid w:val="00FA73E5"/>
    <w:rsid w:val="00FC3755"/>
    <w:rsid w:val="00FC52F0"/>
    <w:rsid w:val="00FC732D"/>
    <w:rsid w:val="00FE0F87"/>
    <w:rsid w:val="00FE79A7"/>
    <w:rsid w:val="01E97CD9"/>
    <w:rsid w:val="03BC025D"/>
    <w:rsid w:val="0B017256"/>
    <w:rsid w:val="0DD81779"/>
    <w:rsid w:val="1E3708BB"/>
    <w:rsid w:val="28E41647"/>
    <w:rsid w:val="2A9D6B4A"/>
    <w:rsid w:val="30171D28"/>
    <w:rsid w:val="34D56EFE"/>
    <w:rsid w:val="40C37FA8"/>
    <w:rsid w:val="4B123DCB"/>
    <w:rsid w:val="4DFE0680"/>
    <w:rsid w:val="4E596A2F"/>
    <w:rsid w:val="4E8210F0"/>
    <w:rsid w:val="4FDA0AF7"/>
    <w:rsid w:val="52091BCA"/>
    <w:rsid w:val="591A7912"/>
    <w:rsid w:val="5A50142F"/>
    <w:rsid w:val="5E7830E1"/>
    <w:rsid w:val="60C61477"/>
    <w:rsid w:val="659E1022"/>
    <w:rsid w:val="69560CB7"/>
    <w:rsid w:val="70655E41"/>
    <w:rsid w:val="7A6E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numPr>
        <w:ilvl w:val="0"/>
        <w:numId w:val="1"/>
      </w:numPr>
      <w:spacing w:before="240" w:after="120" w:line="420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numPr>
        <w:ilvl w:val="1"/>
        <w:numId w:val="1"/>
      </w:numPr>
      <w:spacing w:before="60" w:line="300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2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页眉 Char"/>
    <w:basedOn w:val="17"/>
    <w:link w:val="14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7"/>
    <w:link w:val="13"/>
    <w:semiHidden/>
    <w:qFormat/>
    <w:uiPriority w:val="99"/>
    <w:rPr>
      <w:sz w:val="18"/>
      <w:szCs w:val="18"/>
    </w:rPr>
  </w:style>
  <w:style w:type="character" w:customStyle="1" w:styleId="24">
    <w:name w:val="标题 1 Char"/>
    <w:basedOn w:val="17"/>
    <w:link w:val="2"/>
    <w:qFormat/>
    <w:uiPriority w:val="0"/>
    <w:rPr>
      <w:rFonts w:ascii="宋体" w:hAnsi="Times New Roman" w:eastAsia="宋体" w:cs="Times New Roman"/>
      <w:b/>
      <w:bCs/>
      <w:kern w:val="44"/>
      <w:sz w:val="36"/>
      <w:szCs w:val="44"/>
    </w:rPr>
  </w:style>
  <w:style w:type="character" w:customStyle="1" w:styleId="25">
    <w:name w:val="标题 2 Char"/>
    <w:basedOn w:val="17"/>
    <w:link w:val="3"/>
    <w:qFormat/>
    <w:uiPriority w:val="0"/>
    <w:rPr>
      <w:rFonts w:ascii="Cambria" w:hAnsi="Cambria" w:eastAsia="宋体" w:cs="Times New Roman"/>
      <w:b/>
      <w:bCs/>
      <w:sz w:val="30"/>
      <w:szCs w:val="32"/>
    </w:rPr>
  </w:style>
  <w:style w:type="character" w:customStyle="1" w:styleId="26">
    <w:name w:val="标题 3 Char"/>
    <w:basedOn w:val="17"/>
    <w:link w:val="4"/>
    <w:qFormat/>
    <w:uiPriority w:val="9"/>
    <w:rPr>
      <w:rFonts w:ascii="宋体" w:hAnsi="Times New Roman" w:eastAsia="宋体" w:cs="Times New Roman"/>
      <w:b/>
      <w:bCs/>
      <w:sz w:val="24"/>
      <w:szCs w:val="32"/>
    </w:rPr>
  </w:style>
  <w:style w:type="character" w:customStyle="1" w:styleId="27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8">
    <w:name w:val="标题 5 Char"/>
    <w:basedOn w:val="17"/>
    <w:link w:val="6"/>
    <w:semiHidden/>
    <w:qFormat/>
    <w:uiPriority w:val="9"/>
    <w:rPr>
      <w:rFonts w:ascii="宋体" w:hAnsi="Times New Roman" w:eastAsia="宋体" w:cs="Times New Roman"/>
      <w:b/>
      <w:bCs/>
      <w:sz w:val="28"/>
      <w:szCs w:val="28"/>
    </w:rPr>
  </w:style>
  <w:style w:type="character" w:customStyle="1" w:styleId="29">
    <w:name w:val="标题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7"/>
    <w:link w:val="8"/>
    <w:semiHidden/>
    <w:qFormat/>
    <w:uiPriority w:val="9"/>
    <w:rPr>
      <w:rFonts w:ascii="宋体" w:hAnsi="Times New Roman" w:eastAsia="宋体" w:cs="Times New Roman"/>
      <w:b/>
      <w:bCs/>
      <w:sz w:val="24"/>
      <w:szCs w:val="24"/>
    </w:rPr>
  </w:style>
  <w:style w:type="character" w:customStyle="1" w:styleId="31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4">
    <w:name w:val="批注框文本 Char"/>
    <w:basedOn w:val="17"/>
    <w:link w:val="12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styleId="35">
    <w:name w:val="No Spacing"/>
    <w:qFormat/>
    <w:uiPriority w:val="1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8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d187542-201e-4b6b-90b2-22649c258a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187542-201e-4b6b-90b2-22649c258a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4317d1-ec9f-41e6-bd9a-349613f9cd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4317d1-ec9f-41e6-bd9a-349613f9cd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79c2da-78f3-4e39-9bc4-87e76029f2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79c2da-78f3-4e39-9bc4-87e76029f2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b05187-2f2e-464b-adb9-e3dde3ffab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b05187-2f2e-464b-adb9-e3dde3ffab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a2b11e-fbc0-4dec-9d94-0c965b95fe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a2b11e-fbc0-4dec-9d94-0c965b95fe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c7cdec-0142-4110-a4c0-e79d4c873c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c7cdec-0142-4110-a4c0-e79d4c873c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3e1330-13b0-4708-a5e8-761d618ed6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3e1330-13b0-4708-a5e8-761d618ed6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143aaa-ce25-4bbe-b74a-5010522ebb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143aaa-ce25-4bbe-b74a-5010522ebb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cd155d-b445-4df3-b32a-a88af4552e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cd155d-b445-4df3-b32a-a88af4552e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22abae-86f0-403d-9c44-79ac1521bf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22abae-86f0-403d-9c44-79ac1521bf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0791c0-660e-4b3f-839f-9be70b92cc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0791c0-660e-4b3f-839f-9be70b92cc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05227a-498d-40c7-9190-6dc2a89672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05227a-498d-40c7-9190-6dc2a89672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12bcf1-f3ee-49da-8d3a-474f24be9d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12bcf1-f3ee-49da-8d3a-474f24be9d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faf06a-0b7d-4ae2-9160-06844fae13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faf06a-0b7d-4ae2-9160-06844fae13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1c58fd-1d00-4909-8dd8-d448b321b1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1c58fd-1d00-4909-8dd8-d448b321b1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e9d7cc-f084-4643-ae00-2b3cf0b0aa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e9d7cc-f084-4643-ae00-2b3cf0b0aa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2e612a-941d-44c5-9fa2-d80bb2c170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2e612a-941d-44c5-9fa2-d80bb2c170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6248f7-c14a-413d-9bae-1a3fff1db3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6248f7-c14a-413d-9bae-1a3fff1db3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b9bddb-1730-4507-b514-3facedcd94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b9bddb-1730-4507-b514-3facedcd94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7ae379-6c9b-463d-ac27-6b9903c491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7ae379-6c9b-463d-ac27-6b9903c491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519a8d-a250-447d-b481-56e73bf762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519a8d-a250-447d-b481-56e73bf762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81603a-3334-4bd9-b0bd-60a9b28e43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81603a-3334-4bd9-b0bd-60a9b28e43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052c20-0a0c-4ba8-a765-d8f36476ca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052c20-0a0c-4ba8-a765-d8f36476ca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cf9b32-a7a8-4476-a08c-7ffe3dcf57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cf9b32-a7a8-4476-a08c-7ffe3dcf57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f3aab6-4625-4561-af0e-0ee8bf928d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f3aab6-4625-4561-af0e-0ee8bf928d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502334-d6cf-417d-a18a-880aa4a147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502334-d6cf-417d-a18a-880aa4a147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2b8c26-2c66-48c4-8e48-5ca6f84c28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2b8c26-2c66-48c4-8e48-5ca6f84c28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f8a405-2673-4c1c-9040-685db9296d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f8a405-2673-4c1c-9040-685db9296d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200d8a-38bc-4fba-bb3d-fad944241e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200d8a-38bc-4fba-bb3d-fad944241e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dfd145-085c-4abb-9dd8-f44e7e97b4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dfd145-085c-4abb-9dd8-f44e7e97b4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9dcf54-b98f-463e-aeaa-ba61a0c7f8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9dcf54-b98f-463e-aeaa-ba61a0c7f8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7da5cc-3d68-4705-a70c-1c65bd79c3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7da5cc-3d68-4705-a70c-1c65bd79c3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9a81ab-3365-4499-bf95-277e51719b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81ab-3365-4499-bf95-277e51719b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769363-2809-4550-948c-b39a722b61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769363-2809-4550-948c-b39a722b61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e905e7-9cc3-4bcc-b4a3-c9631cb6eb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e905e7-9cc3-4bcc-b4a3-c9631cb6eb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7ccc6a-25ec-42d7-b0fd-b9961995db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7ccc6a-25ec-42d7-b0fd-b9961995db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cf5c75-9930-481c-9065-3b68f65d4e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cf5c75-9930-481c-9065-3b68f65d4e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896fea-d874-45c0-b2c6-7f68707874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896fea-d874-45c0-b2c6-7f68707874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8b9569-69b5-47bd-9db0-135e6e7563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8b9569-69b5-47bd-9db0-135e6e7563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665f78-011e-4d6c-b15d-d521ee8da1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665f78-011e-4d6c-b15d-d521ee8da1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78ae2a-d253-48e3-86f3-3713ea78e2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78ae2a-d253-48e3-86f3-3713ea78e2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3bc332-e23a-4b89-9d93-11e0080fc2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3bc332-e23a-4b89-9d93-11e0080fc2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0fef31-18d1-49cd-99f0-df1fa39993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0fef31-18d1-49cd-99f0-df1fa39993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f93a8f-e2a2-49b1-83c9-fde348ffdf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f93a8f-e2a2-49b1-83c9-fde348ffdf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367066-51c7-4433-934b-800af81687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367066-51c7-4433-934b-800af81687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bbaad5-c002-4a3c-955e-a10942ed15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bbaad5-c002-4a3c-955e-a10942ed15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c900c7-8bb0-4051-9b0e-3c088cf471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c900c7-8bb0-4051-9b0e-3c088cf471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4506c6-8efa-4f85-9880-05f166b3d7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4506c6-8efa-4f85-9880-05f166b3d7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314a54-41ed-49ca-9682-ac00a62883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314a54-41ed-49ca-9682-ac00a62883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a29d3c-3578-4527-9aea-afaf37c397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a29d3c-3578-4527-9aea-afaf37c397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6df9cb-ebeb-4a44-9041-aec4c7a042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6df9cb-ebeb-4a44-9041-aec4c7a042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0c57ef-a25f-4b0d-a29d-cca519dd83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0c57ef-a25f-4b0d-a29d-cca519dd83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d218dc-29c4-43e7-a080-3172ff1406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d218dc-29c4-43e7-a080-3172ff1406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de1205-bb50-4d4d-ad0d-05f1e5195a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de1205-bb50-4d4d-ad0d-05f1e5195a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625502-0066-4418-bbbe-c17b0a9d30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625502-0066-4418-bbbe-c17b0a9d30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3b623d-7dc7-4581-bf51-e6fb25aeb0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3b623d-7dc7-4581-bf51-e6fb25aeb0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a81263-fb55-487f-9f0c-ef1a6b4f7c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a81263-fb55-487f-9f0c-ef1a6b4f7c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95e010-4d09-4e61-aa4a-6b862469a7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95e010-4d09-4e61-aa4a-6b862469a7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E4931-9207-490F-8DC0-03D4A09EFF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设备维修管理平台通信协议.docx</Template>
  <Pages>13</Pages>
  <Words>3650</Words>
  <Characters>5204</Characters>
  <Lines>61</Lines>
  <Paragraphs>17</Paragraphs>
  <TotalTime>8</TotalTime>
  <ScaleCrop>false</ScaleCrop>
  <LinksUpToDate>false</LinksUpToDate>
  <CharactersWithSpaces>5373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2018-05-02T09:57:00Z</dcterms:created>
  <dc:creator>d_k</dc:creator>
  <cp:lastModifiedBy>zhoulinlin</cp:lastModifiedBy>
  <dcterms:modified xsi:type="dcterms:W3CDTF">2018-05-22T08:16:06Z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